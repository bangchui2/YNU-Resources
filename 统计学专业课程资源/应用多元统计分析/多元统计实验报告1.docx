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7FD432" w14:textId="77777777" w:rsidR="00561BB6" w:rsidRDefault="00561BB6" w:rsidP="00561BB6">
      <w:pPr>
        <w:jc w:val="center"/>
        <w:rPr>
          <w:b/>
          <w:bCs/>
          <w:sz w:val="44"/>
          <w:szCs w:val="44"/>
        </w:rPr>
      </w:pPr>
    </w:p>
    <w:p w14:paraId="06FC3139" w14:textId="77777777" w:rsidR="00561BB6" w:rsidRDefault="00561BB6" w:rsidP="00561BB6">
      <w:pPr>
        <w:jc w:val="center"/>
        <w:rPr>
          <w:b/>
          <w:bCs/>
          <w:sz w:val="44"/>
          <w:szCs w:val="44"/>
        </w:rPr>
      </w:pPr>
    </w:p>
    <w:p w14:paraId="13F90DE2" w14:textId="77777777" w:rsidR="00561BB6" w:rsidRDefault="00561BB6" w:rsidP="00561BB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54965717" w14:textId="77777777" w:rsidR="00561BB6" w:rsidRDefault="00561BB6" w:rsidP="00561BB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2697EBD8" w14:textId="77777777" w:rsidR="00561BB6" w:rsidRDefault="00561BB6" w:rsidP="00561BB6">
      <w:pPr>
        <w:rPr>
          <w:b/>
          <w:bCs/>
          <w:sz w:val="32"/>
          <w:szCs w:val="32"/>
        </w:rPr>
      </w:pPr>
    </w:p>
    <w:p w14:paraId="2D3F72D2" w14:textId="77777777" w:rsidR="00561BB6" w:rsidRDefault="00561BB6" w:rsidP="00561BB6">
      <w:pPr>
        <w:rPr>
          <w:b/>
          <w:bCs/>
          <w:sz w:val="32"/>
          <w:szCs w:val="32"/>
        </w:rPr>
      </w:pPr>
    </w:p>
    <w:p w14:paraId="7624A25A" w14:textId="77777777" w:rsidR="00561BB6" w:rsidRDefault="00561BB6" w:rsidP="00561BB6">
      <w:pPr>
        <w:rPr>
          <w:b/>
          <w:bCs/>
          <w:sz w:val="32"/>
          <w:szCs w:val="32"/>
        </w:rPr>
      </w:pPr>
    </w:p>
    <w:p w14:paraId="76753C25" w14:textId="77777777" w:rsidR="00561BB6" w:rsidRDefault="00561BB6" w:rsidP="00561BB6">
      <w:pPr>
        <w:rPr>
          <w:b/>
          <w:bCs/>
          <w:sz w:val="32"/>
          <w:szCs w:val="32"/>
        </w:rPr>
      </w:pPr>
    </w:p>
    <w:p w14:paraId="0A91558D" w14:textId="77777777" w:rsidR="00561BB6" w:rsidRDefault="00561BB6" w:rsidP="00561B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Pr="002524A3">
        <w:rPr>
          <w:rFonts w:hint="eastAsia"/>
          <w:b/>
          <w:bCs/>
          <w:sz w:val="32"/>
          <w:szCs w:val="32"/>
          <w:u w:val="single"/>
        </w:rPr>
        <w:t>应用</w:t>
      </w:r>
      <w:r>
        <w:rPr>
          <w:rFonts w:hint="eastAsia"/>
          <w:b/>
          <w:bCs/>
          <w:sz w:val="32"/>
          <w:szCs w:val="32"/>
          <w:u w:val="single"/>
        </w:rPr>
        <w:t>多元统计分析实验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</w:p>
    <w:p w14:paraId="048BAA50" w14:textId="77777777" w:rsidR="00561BB6" w:rsidRDefault="00561BB6" w:rsidP="00561BB6">
      <w:pPr>
        <w:rPr>
          <w:b/>
          <w:bCs/>
          <w:sz w:val="32"/>
          <w:szCs w:val="32"/>
        </w:rPr>
      </w:pPr>
    </w:p>
    <w:p w14:paraId="7D11795A" w14:textId="77777777" w:rsidR="00561BB6" w:rsidRDefault="00561BB6" w:rsidP="00561B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  <w:r>
        <w:rPr>
          <w:rFonts w:hint="eastAsia"/>
          <w:b/>
          <w:bCs/>
          <w:sz w:val="32"/>
          <w:szCs w:val="32"/>
          <w:u w:val="single"/>
        </w:rPr>
        <w:t>李会琼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</w:p>
    <w:p w14:paraId="22697E0A" w14:textId="77777777" w:rsidR="00561BB6" w:rsidRDefault="00561BB6" w:rsidP="00561BB6">
      <w:pPr>
        <w:rPr>
          <w:b/>
          <w:bCs/>
          <w:sz w:val="32"/>
          <w:szCs w:val="32"/>
        </w:rPr>
      </w:pPr>
    </w:p>
    <w:p w14:paraId="4415015A" w14:textId="77777777" w:rsidR="00561BB6" w:rsidRDefault="00561BB6" w:rsidP="00561B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>
        <w:rPr>
          <w:rFonts w:hint="eastAsia"/>
          <w:b/>
          <w:bCs/>
          <w:sz w:val="32"/>
          <w:szCs w:val="32"/>
          <w:u w:val="single"/>
        </w:rPr>
        <w:t>统计学</w:t>
      </w:r>
      <w:r>
        <w:rPr>
          <w:rFonts w:hint="eastAsia"/>
          <w:b/>
          <w:bCs/>
          <w:sz w:val="32"/>
          <w:szCs w:val="32"/>
          <w:u w:val="single"/>
        </w:rPr>
        <w:t>2021</w:t>
      </w:r>
      <w:r>
        <w:rPr>
          <w:rFonts w:hint="eastAsia"/>
          <w:b/>
          <w:bCs/>
          <w:sz w:val="32"/>
          <w:szCs w:val="32"/>
          <w:u w:val="single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</w:p>
    <w:p w14:paraId="74E1AA9D" w14:textId="77777777" w:rsidR="00561BB6" w:rsidRDefault="00561BB6" w:rsidP="00561BB6">
      <w:pPr>
        <w:rPr>
          <w:b/>
          <w:bCs/>
          <w:sz w:val="32"/>
          <w:szCs w:val="32"/>
        </w:rPr>
      </w:pPr>
    </w:p>
    <w:p w14:paraId="105B4FD6" w14:textId="622CCB51" w:rsidR="00561BB6" w:rsidRDefault="00561BB6" w:rsidP="00561B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 w:rsidR="00014063">
        <w:rPr>
          <w:rFonts w:hint="eastAsia"/>
          <w:b/>
          <w:bCs/>
          <w:sz w:val="32"/>
          <w:szCs w:val="32"/>
          <w:u w:val="single"/>
        </w:rPr>
        <w:t>枫叶</w:t>
      </w:r>
      <w:r w:rsidR="00014063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014063">
        <w:rPr>
          <w:rFonts w:hint="eastAsia"/>
          <w:b/>
          <w:bCs/>
          <w:sz w:val="32"/>
          <w:szCs w:val="32"/>
          <w:u w:val="single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1A126F87" w14:textId="77777777" w:rsidR="00561BB6" w:rsidRDefault="00561BB6" w:rsidP="00561BB6">
      <w:pPr>
        <w:rPr>
          <w:b/>
          <w:bCs/>
          <w:sz w:val="32"/>
          <w:szCs w:val="32"/>
        </w:rPr>
      </w:pPr>
    </w:p>
    <w:p w14:paraId="504D5D04" w14:textId="41EF6151" w:rsidR="00561BB6" w:rsidRDefault="00561BB6" w:rsidP="00561B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  <w:r w:rsidR="00F60631" w:rsidRPr="00F60631">
        <w:rPr>
          <w:rFonts w:hint="eastAsia"/>
          <w:b/>
          <w:bCs/>
          <w:sz w:val="32"/>
          <w:szCs w:val="32"/>
          <w:u w:val="single"/>
        </w:rPr>
        <w:t>R</w:t>
      </w:r>
      <w:r w:rsidR="00F60631" w:rsidRPr="00F60631">
        <w:rPr>
          <w:rFonts w:hint="eastAsia"/>
          <w:b/>
          <w:bCs/>
          <w:sz w:val="32"/>
          <w:szCs w:val="32"/>
          <w:u w:val="single"/>
        </w:rPr>
        <w:t>基本操作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</w:p>
    <w:p w14:paraId="42F64D87" w14:textId="77777777" w:rsidR="00561BB6" w:rsidRDefault="00561BB6" w:rsidP="00561BB6">
      <w:pPr>
        <w:rPr>
          <w:b/>
          <w:bCs/>
          <w:sz w:val="32"/>
          <w:szCs w:val="32"/>
        </w:rPr>
      </w:pPr>
    </w:p>
    <w:p w14:paraId="7E08FD2B" w14:textId="77777777" w:rsidR="00561BB6" w:rsidRDefault="00561BB6" w:rsidP="00561B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           </w:t>
      </w:r>
    </w:p>
    <w:p w14:paraId="39E5659D" w14:textId="77777777" w:rsidR="00561BB6" w:rsidRDefault="00561BB6" w:rsidP="00561BB6">
      <w:pPr>
        <w:rPr>
          <w:b/>
          <w:bCs/>
          <w:sz w:val="32"/>
          <w:szCs w:val="32"/>
          <w:u w:val="single"/>
        </w:rPr>
      </w:pPr>
    </w:p>
    <w:p w14:paraId="30780FC7" w14:textId="77777777" w:rsidR="00561BB6" w:rsidRDefault="00561BB6" w:rsidP="00561BB6"/>
    <w:p w14:paraId="1C4D5F01" w14:textId="77777777" w:rsidR="00561BB6" w:rsidRDefault="00561BB6">
      <w:pPr>
        <w:widowControl/>
        <w:suppressAutoHyphen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40D5E2" w14:textId="774B3C18" w:rsidR="007F3345" w:rsidRDefault="007F3345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云南大学</w:t>
      </w:r>
      <w:r w:rsidR="006A736E">
        <w:rPr>
          <w:rFonts w:hint="eastAsia"/>
          <w:b/>
          <w:bCs/>
          <w:sz w:val="32"/>
          <w:szCs w:val="32"/>
        </w:rPr>
        <w:t>统计</w:t>
      </w:r>
      <w:r>
        <w:rPr>
          <w:rFonts w:hint="eastAsia"/>
          <w:b/>
          <w:bCs/>
          <w:sz w:val="32"/>
          <w:szCs w:val="32"/>
        </w:rPr>
        <w:t>系《</w:t>
      </w:r>
      <w:r w:rsidR="006A736E">
        <w:rPr>
          <w:rFonts w:hint="eastAsia"/>
          <w:b/>
          <w:bCs/>
          <w:sz w:val="32"/>
          <w:szCs w:val="32"/>
        </w:rPr>
        <w:t>应用多元统计分析</w:t>
      </w:r>
      <w:r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240"/>
        <w:gridCol w:w="2480"/>
      </w:tblGrid>
      <w:tr w:rsidR="007F3345" w14:paraId="2FD222C8" w14:textId="77777777">
        <w:trPr>
          <w:cantSplit/>
        </w:trPr>
        <w:tc>
          <w:tcPr>
            <w:tcW w:w="2808" w:type="dxa"/>
          </w:tcPr>
          <w:p w14:paraId="255A3BEF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 w:rsidR="00245673">
              <w:rPr>
                <w:rFonts w:hint="eastAsia"/>
                <w:b/>
                <w:sz w:val="21"/>
                <w:szCs w:val="21"/>
              </w:rPr>
              <w:t>多元统计</w:t>
            </w:r>
          </w:p>
        </w:tc>
        <w:tc>
          <w:tcPr>
            <w:tcW w:w="3240" w:type="dxa"/>
          </w:tcPr>
          <w:p w14:paraId="11BA0AFB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 w:rsidR="00E54E60">
              <w:rPr>
                <w:rFonts w:hint="eastAsia"/>
                <w:sz w:val="21"/>
                <w:szCs w:val="21"/>
              </w:rPr>
              <w:t>2023-2024</w:t>
            </w:r>
            <w:r>
              <w:rPr>
                <w:rFonts w:hint="eastAsia"/>
                <w:sz w:val="21"/>
                <w:szCs w:val="21"/>
              </w:rPr>
              <w:t>学年第二学期</w:t>
            </w:r>
          </w:p>
        </w:tc>
        <w:tc>
          <w:tcPr>
            <w:tcW w:w="2480" w:type="dxa"/>
          </w:tcPr>
          <w:p w14:paraId="2943F9C7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F3345" w14:paraId="2D488B93" w14:textId="77777777">
        <w:trPr>
          <w:cantSplit/>
        </w:trPr>
        <w:tc>
          <w:tcPr>
            <w:tcW w:w="2808" w:type="dxa"/>
          </w:tcPr>
          <w:p w14:paraId="2B8D242E" w14:textId="77777777" w:rsidR="007F3345" w:rsidRPr="00245673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 w:rsidRPr="00245673">
              <w:rPr>
                <w:rFonts w:hint="eastAsia"/>
                <w:b/>
                <w:sz w:val="21"/>
                <w:szCs w:val="21"/>
              </w:rPr>
              <w:t>：</w:t>
            </w:r>
            <w:r w:rsidR="00245673">
              <w:rPr>
                <w:rFonts w:hint="eastAsia"/>
                <w:b/>
                <w:sz w:val="21"/>
                <w:szCs w:val="21"/>
              </w:rPr>
              <w:t xml:space="preserve">  </w:t>
            </w:r>
            <w:r w:rsidR="00245673" w:rsidRPr="00245673">
              <w:rPr>
                <w:rFonts w:hint="eastAsia"/>
                <w:b/>
                <w:sz w:val="21"/>
                <w:szCs w:val="21"/>
              </w:rPr>
              <w:t>李会琼</w:t>
            </w:r>
          </w:p>
        </w:tc>
        <w:tc>
          <w:tcPr>
            <w:tcW w:w="3240" w:type="dxa"/>
          </w:tcPr>
          <w:p w14:paraId="60B1C429" w14:textId="43E2B068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 w:rsidR="00164E95">
              <w:rPr>
                <w:rFonts w:hint="eastAsia"/>
                <w:bCs/>
                <w:sz w:val="21"/>
                <w:szCs w:val="21"/>
              </w:rPr>
              <w:t>枫叶</w:t>
            </w:r>
          </w:p>
        </w:tc>
        <w:tc>
          <w:tcPr>
            <w:tcW w:w="2480" w:type="dxa"/>
          </w:tcPr>
          <w:p w14:paraId="1EBF55BA" w14:textId="6A965068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F3345" w14:paraId="74B667F6" w14:textId="77777777">
        <w:trPr>
          <w:cantSplit/>
        </w:trPr>
        <w:tc>
          <w:tcPr>
            <w:tcW w:w="8528" w:type="dxa"/>
            <w:gridSpan w:val="3"/>
          </w:tcPr>
          <w:p w14:paraId="531F596C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 w:rsidR="00245673">
              <w:rPr>
                <w:rFonts w:hint="eastAsia"/>
                <w:b/>
                <w:sz w:val="21"/>
                <w:szCs w:val="21"/>
              </w:rPr>
              <w:t>第一次实验</w:t>
            </w:r>
          </w:p>
        </w:tc>
      </w:tr>
      <w:tr w:rsidR="007F3345" w14:paraId="246CA1B3" w14:textId="77777777">
        <w:trPr>
          <w:cantSplit/>
        </w:trPr>
        <w:tc>
          <w:tcPr>
            <w:tcW w:w="2808" w:type="dxa"/>
          </w:tcPr>
          <w:p w14:paraId="14BF3F82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 w:rsidR="00245673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3240" w:type="dxa"/>
          </w:tcPr>
          <w:p w14:paraId="07F40A83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="00245673">
              <w:rPr>
                <w:rFonts w:hint="eastAsia"/>
                <w:sz w:val="21"/>
                <w:szCs w:val="21"/>
              </w:rPr>
              <w:t>2024.3.2</w:t>
            </w:r>
            <w:r w:rsidR="00E54E60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480" w:type="dxa"/>
          </w:tcPr>
          <w:p w14:paraId="3844047B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</w:p>
        </w:tc>
      </w:tr>
      <w:tr w:rsidR="007F3345" w14:paraId="3BC9D3DE" w14:textId="77777777">
        <w:trPr>
          <w:cantSplit/>
        </w:trPr>
        <w:tc>
          <w:tcPr>
            <w:tcW w:w="2808" w:type="dxa"/>
          </w:tcPr>
          <w:p w14:paraId="768420A6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14:paraId="45E56B3A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245673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480" w:type="dxa"/>
          </w:tcPr>
          <w:p w14:paraId="0D4F71B5" w14:textId="77777777" w:rsidR="007F3345" w:rsidRDefault="007F3345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="00245673">
              <w:rPr>
                <w:rFonts w:hint="eastAsia"/>
                <w:b/>
                <w:bCs/>
                <w:sz w:val="21"/>
                <w:szCs w:val="21"/>
              </w:rPr>
              <w:t>2021</w:t>
            </w:r>
          </w:p>
        </w:tc>
      </w:tr>
    </w:tbl>
    <w:p w14:paraId="48D1BE72" w14:textId="12165401" w:rsidR="007F3345" w:rsidRDefault="0029765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CFA5B3" wp14:editId="09E4301C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37429757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26ED5" id="Line 2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1.4pt" to="453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" strokeweight="2.25pt"/>
            </w:pict>
          </mc:Fallback>
        </mc:AlternateContent>
      </w:r>
    </w:p>
    <w:p w14:paraId="3183EA3D" w14:textId="77777777" w:rsidR="007F3345" w:rsidRDefault="007F3345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一、实验目的</w:t>
      </w:r>
    </w:p>
    <w:p w14:paraId="2CBE034C" w14:textId="77777777" w:rsidR="007F3345" w:rsidRDefault="007F3345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10914BFC" w14:textId="77777777" w:rsidR="007F3345" w:rsidRDefault="007F3345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二、实验内容</w:t>
      </w:r>
    </w:p>
    <w:p w14:paraId="311CC010" w14:textId="77777777" w:rsidR="007F3345" w:rsidRDefault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参数估计，绘图函数</w:t>
      </w:r>
    </w:p>
    <w:p w14:paraId="37010486" w14:textId="77777777" w:rsidR="007F3345" w:rsidRDefault="007F3345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三、使用环境</w:t>
      </w:r>
    </w:p>
    <w:p w14:paraId="3D1752EF" w14:textId="77777777" w:rsidR="007F3345" w:rsidRDefault="00A15938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R4.3.3</w:t>
      </w:r>
    </w:p>
    <w:p w14:paraId="42D574E3" w14:textId="77777777" w:rsidR="007F3345" w:rsidRDefault="007F3345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四、算法介绍</w:t>
      </w:r>
    </w:p>
    <w:p w14:paraId="11F20F0B" w14:textId="77777777" w:rsidR="007F3345" w:rsidRDefault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14:paraId="0E37E607" w14:textId="77777777" w:rsidR="007F3345" w:rsidRDefault="007F3345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五、调试过程</w:t>
      </w:r>
    </w:p>
    <w:p w14:paraId="11804388" w14:textId="77777777" w:rsidR="00E435C9" w:rsidRDefault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第一题：参数估计</w:t>
      </w:r>
    </w:p>
    <w:p w14:paraId="00AB7999" w14:textId="77777777" w:rsidR="007F3345" w:rsidRDefault="007F3345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．程序代码</w:t>
      </w:r>
    </w:p>
    <w:p w14:paraId="4D64971B" w14:textId="77777777" w:rsidR="007F3345" w:rsidRDefault="007F3345">
      <w:pPr>
        <w:pStyle w:val="a4"/>
        <w:spacing w:before="60" w:after="60" w:line="360" w:lineRule="auto"/>
        <w:ind w:firstLine="0"/>
        <w:rPr>
          <w:sz w:val="21"/>
          <w:szCs w:val="21"/>
        </w:rPr>
        <w:sectPr w:rsidR="007F3345" w:rsidSect="00E11B6D">
          <w:headerReference w:type="default" r:id="rId6"/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35C9" w14:paraId="62CA6BD4" w14:textId="77777777">
        <w:tc>
          <w:tcPr>
            <w:tcW w:w="8522" w:type="dxa"/>
            <w:shd w:val="clear" w:color="auto" w:fill="auto"/>
          </w:tcPr>
          <w:p w14:paraId="2705CD50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rFonts w:hint="eastAsia"/>
                <w:sz w:val="21"/>
                <w:szCs w:val="21"/>
              </w:rPr>
              <w:t>回归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计算偏差和标准差</w:t>
            </w:r>
          </w:p>
          <w:p w14:paraId="24A24796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beta &lt;- c()</w:t>
            </w:r>
          </w:p>
          <w:p w14:paraId="00A110F3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(i in 1:100){</w:t>
            </w:r>
          </w:p>
          <w:p w14:paraId="3E13EA62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x &lt;- rnorm(100,2,9)</w:t>
            </w:r>
          </w:p>
          <w:p w14:paraId="1D137C9C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epsilon &lt;- rnorm(100,0,1)</w:t>
            </w:r>
          </w:p>
          <w:p w14:paraId="0FA024CC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y &lt;- 2*x+epsilon</w:t>
            </w:r>
          </w:p>
          <w:p w14:paraId="0DB05B76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data &lt;- data.frame(y,x)</w:t>
            </w:r>
          </w:p>
          <w:p w14:paraId="41B17DEE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model &lt;- lm(y~x-1)</w:t>
            </w:r>
          </w:p>
          <w:p w14:paraId="5138F8EA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beta &lt;- append(beta,as.numeric(model$coefficients))</w:t>
            </w:r>
          </w:p>
          <w:p w14:paraId="11B2009A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}</w:t>
            </w:r>
          </w:p>
          <w:p w14:paraId="74CDD461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bias &lt;- beta-2</w:t>
            </w:r>
          </w:p>
          <w:p w14:paraId="17599589" w14:textId="380C0B18" w:rsidR="00E435C9" w:rsidRDefault="00E435C9">
            <w:pPr>
              <w:pStyle w:val="a4"/>
              <w:spacing w:before="60" w:after="60" w:line="360" w:lineRule="auto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std1 &lt;- sqrt(sum(bias^2)/</w:t>
            </w:r>
            <w:r w:rsidR="002F0406">
              <w:rPr>
                <w:rFonts w:hint="eastAsia"/>
                <w:sz w:val="21"/>
                <w:szCs w:val="21"/>
              </w:rPr>
              <w:t>99</w:t>
            </w:r>
            <w:r>
              <w:rPr>
                <w:sz w:val="21"/>
                <w:szCs w:val="21"/>
              </w:rPr>
              <w:t>)</w:t>
            </w:r>
          </w:p>
        </w:tc>
      </w:tr>
    </w:tbl>
    <w:p w14:paraId="0A9793AA" w14:textId="77777777" w:rsidR="007F3345" w:rsidRDefault="007F3345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</w:t>
      </w:r>
      <w:r>
        <w:rPr>
          <w:rFonts w:hint="eastAsia"/>
          <w:sz w:val="21"/>
          <w:szCs w:val="21"/>
        </w:rPr>
        <w:t>．运行窗口</w:t>
      </w:r>
    </w:p>
    <w:p w14:paraId="74088698" w14:textId="60AE985C" w:rsidR="00E435C9" w:rsidRDefault="00297658">
      <w:pPr>
        <w:pStyle w:val="a4"/>
        <w:spacing w:before="60" w:after="60" w:line="360" w:lineRule="auto"/>
        <w:ind w:firstLine="0"/>
        <w:rPr>
          <w:noProof/>
          <w:sz w:val="21"/>
          <w:szCs w:val="21"/>
        </w:rPr>
      </w:pPr>
      <w:r w:rsidRPr="00E435C9">
        <w:rPr>
          <w:noProof/>
          <w:sz w:val="21"/>
          <w:szCs w:val="21"/>
        </w:rPr>
        <w:drawing>
          <wp:inline distT="0" distB="0" distL="0" distR="0" wp14:anchorId="6F3531CF" wp14:editId="41126EB6">
            <wp:extent cx="2082970" cy="194627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97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6B03" w14:textId="707A02AF" w:rsidR="00E435C9" w:rsidRDefault="00E435C9">
      <w:pPr>
        <w:pStyle w:val="a4"/>
        <w:spacing w:before="60" w:after="60" w:line="360" w:lineRule="auto"/>
        <w:ind w:firstLine="0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计算得偏差标准差为</w:t>
      </w:r>
      <w:r w:rsidR="002F0406">
        <w:rPr>
          <w:rFonts w:hint="eastAsia"/>
          <w:noProof/>
          <w:sz w:val="21"/>
          <w:szCs w:val="21"/>
        </w:rPr>
        <w:t>0.01147786</w:t>
      </w:r>
    </w:p>
    <w:p w14:paraId="24B5F3E2" w14:textId="77777777" w:rsidR="00E435C9" w:rsidRDefault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</w:p>
    <w:p w14:paraId="7359FBDE" w14:textId="77777777" w:rsidR="00E435C9" w:rsidRDefault="00E435C9" w:rsidP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第二题：轮廓图</w:t>
      </w:r>
    </w:p>
    <w:p w14:paraId="5E205A86" w14:textId="77777777" w:rsidR="00E435C9" w:rsidRDefault="00E435C9" w:rsidP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．程序代码</w:t>
      </w:r>
    </w:p>
    <w:p w14:paraId="1A3DAFA8" w14:textId="77777777" w:rsidR="00E435C9" w:rsidRDefault="00E435C9" w:rsidP="00E435C9">
      <w:pPr>
        <w:pStyle w:val="a4"/>
        <w:spacing w:before="60" w:after="60" w:line="360" w:lineRule="auto"/>
        <w:ind w:firstLine="0"/>
        <w:rPr>
          <w:sz w:val="21"/>
          <w:szCs w:val="21"/>
        </w:rPr>
        <w:sectPr w:rsidR="00E435C9" w:rsidSect="00E11B6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35C9" w14:paraId="3991F402" w14:textId="77777777">
        <w:tc>
          <w:tcPr>
            <w:tcW w:w="8522" w:type="dxa"/>
            <w:shd w:val="clear" w:color="auto" w:fill="auto"/>
          </w:tcPr>
          <w:p w14:paraId="4B8885DD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rFonts w:hint="eastAsia"/>
                <w:sz w:val="21"/>
                <w:szCs w:val="21"/>
              </w:rPr>
              <w:t>轮廓图函数</w:t>
            </w:r>
          </w:p>
          <w:p w14:paraId="4F845437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outline &lt;- function(x, txt = TRUE){</w:t>
            </w:r>
          </w:p>
          <w:p w14:paraId="229F8F29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if (is.data.frame(x) == TRUE)</w:t>
            </w:r>
          </w:p>
          <w:p w14:paraId="5E43CED1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x &lt;- as.matrix(x)</w:t>
            </w:r>
          </w:p>
          <w:p w14:paraId="6A62073B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m &lt;- nrow(x); n &lt;- ncol(x)</w:t>
            </w:r>
          </w:p>
          <w:p w14:paraId="4DBC646F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plot(c(1,n), c(min(x),max(x)), type = "n",</w:t>
            </w:r>
          </w:p>
          <w:p w14:paraId="4F65D5C8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main = "</w:t>
            </w:r>
            <w:r>
              <w:rPr>
                <w:rFonts w:hint="eastAsia"/>
                <w:sz w:val="21"/>
                <w:szCs w:val="21"/>
              </w:rPr>
              <w:t>轮廓图</w:t>
            </w:r>
            <w:r>
              <w:rPr>
                <w:rFonts w:hint="eastAsia"/>
                <w:sz w:val="21"/>
                <w:szCs w:val="21"/>
              </w:rPr>
              <w:t>",</w:t>
            </w:r>
          </w:p>
          <w:p w14:paraId="10C7433C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xlab = "</w:t>
            </w:r>
            <w:r>
              <w:rPr>
                <w:rFonts w:hint="eastAsia"/>
                <w:sz w:val="21"/>
                <w:szCs w:val="21"/>
              </w:rPr>
              <w:t>类别</w:t>
            </w:r>
            <w:r>
              <w:rPr>
                <w:rFonts w:hint="eastAsia"/>
                <w:sz w:val="21"/>
                <w:szCs w:val="21"/>
              </w:rPr>
              <w:t>", ylab = "Value")</w:t>
            </w:r>
          </w:p>
          <w:p w14:paraId="476B05A6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for(i in 1:m){</w:t>
            </w:r>
          </w:p>
          <w:p w14:paraId="6FC49BA0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lines(x[i,], col=i)</w:t>
            </w:r>
          </w:p>
          <w:p w14:paraId="64933FA9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if (txt == TRUE){</w:t>
            </w:r>
          </w:p>
          <w:p w14:paraId="7FFE1E04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k &lt;- dimnames(x)[[1]][i]</w:t>
            </w:r>
          </w:p>
          <w:p w14:paraId="52D287AC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text(1+(i-1)%%n, x[i,1+(i-1)%%n], k)</w:t>
            </w:r>
          </w:p>
          <w:p w14:paraId="71ABB403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  <w:p w14:paraId="6325D1D2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}</w:t>
            </w:r>
          </w:p>
          <w:p w14:paraId="3CEF5382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 w14:paraId="4463837C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  <w:p w14:paraId="38B7FD0C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&lt;- matrix(c(99,99,100,94,88,98,93,96,81,100,99,96,100,97,100),nrow = 3)</w:t>
            </w:r>
          </w:p>
          <w:p w14:paraId="05737667" w14:textId="77777777" w:rsidR="00E435C9" w:rsidRDefault="00E435C9">
            <w:pPr>
              <w:pStyle w:val="a4"/>
              <w:spacing w:before="60" w:after="60" w:line="360" w:lineRule="auto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outline(data)</w:t>
            </w:r>
          </w:p>
        </w:tc>
      </w:tr>
    </w:tbl>
    <w:p w14:paraId="2F4AB91C" w14:textId="77777777" w:rsidR="00E435C9" w:rsidRDefault="00E435C9" w:rsidP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</w:t>
      </w:r>
      <w:r>
        <w:rPr>
          <w:rFonts w:hint="eastAsia"/>
          <w:sz w:val="21"/>
          <w:szCs w:val="21"/>
        </w:rPr>
        <w:t>．运行窗口</w:t>
      </w:r>
    </w:p>
    <w:p w14:paraId="60AC2C7B" w14:textId="5CE69B41" w:rsidR="00E435C9" w:rsidRDefault="00297658" w:rsidP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57148357" wp14:editId="5EE39C0E">
            <wp:extent cx="5153660" cy="263080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63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34532" w14:textId="77777777" w:rsidR="00E435C9" w:rsidRDefault="00E435C9" w:rsidP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</w:p>
    <w:p w14:paraId="71F2792F" w14:textId="77777777" w:rsidR="00E435C9" w:rsidRDefault="00E435C9" w:rsidP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第三题：雷达图</w:t>
      </w:r>
    </w:p>
    <w:p w14:paraId="7E200119" w14:textId="77777777" w:rsidR="00E435C9" w:rsidRDefault="00E435C9" w:rsidP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．程序代码</w:t>
      </w:r>
    </w:p>
    <w:p w14:paraId="2CD71432" w14:textId="77777777" w:rsidR="00E435C9" w:rsidRDefault="00E435C9" w:rsidP="00E435C9">
      <w:pPr>
        <w:pStyle w:val="a4"/>
        <w:spacing w:before="60" w:after="60" w:line="360" w:lineRule="auto"/>
        <w:ind w:firstLine="0"/>
        <w:rPr>
          <w:sz w:val="21"/>
          <w:szCs w:val="21"/>
        </w:rPr>
        <w:sectPr w:rsidR="00E435C9" w:rsidSect="00E11B6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35C9" w14:paraId="38DCBC39" w14:textId="77777777">
        <w:tc>
          <w:tcPr>
            <w:tcW w:w="8522" w:type="dxa"/>
            <w:shd w:val="clear" w:color="auto" w:fill="auto"/>
          </w:tcPr>
          <w:p w14:paraId="522E7C3C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rFonts w:hint="eastAsia"/>
                <w:sz w:val="21"/>
                <w:szCs w:val="21"/>
              </w:rPr>
              <w:t>雷达图</w:t>
            </w:r>
          </w:p>
          <w:p w14:paraId="5C60DADE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radar_chart &lt;- function(data, labels, main = "Radar Chart") {</w:t>
            </w:r>
          </w:p>
          <w:p w14:paraId="0AB96505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par(mar = c(5, 5, 5, 5))</w:t>
            </w:r>
          </w:p>
          <w:p w14:paraId="056539A7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max_val &lt;- max(data)</w:t>
            </w:r>
          </w:p>
          <w:p w14:paraId="17615E10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num_vars &lt;- length(data)</w:t>
            </w:r>
          </w:p>
          <w:p w14:paraId="0D624D9A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angle &lt;- 2 * pi * (0:num_vars) / num_vars</w:t>
            </w:r>
          </w:p>
          <w:p w14:paraId="0F47D2DB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data &lt;- c(data, data[1])</w:t>
            </w:r>
          </w:p>
          <w:p w14:paraId="5170E117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angle &lt;- c(angle, angle[1])</w:t>
            </w:r>
          </w:p>
          <w:p w14:paraId="72781EC5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plot(0, type = "n", xlim = c(-max_val, max_val), ylim = c(-max_val, max_val), xlab = "", ylab = "", main = main)</w:t>
            </w:r>
          </w:p>
          <w:p w14:paraId="05416F98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lines(x = max_val * sin(angle), y = max_val * cos(angle), type = "l", lwd = 2)</w:t>
            </w:r>
          </w:p>
          <w:p w14:paraId="3A62CFCB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lines(x = c(0, max_val * sin(angle[1])), y = c(0, max_val * cos(angle[1])), type = "l", lty = 2)</w:t>
            </w:r>
          </w:p>
          <w:p w14:paraId="7BCA73B6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text(max_val * sin(angle), max_val * cos(angle), labels = labels, pos = 4)</w:t>
            </w:r>
          </w:p>
          <w:p w14:paraId="20C60C93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polygon(x = data * sin(angle), y = data * cos(angle), col = "skyblue", border = "blue")</w:t>
            </w:r>
          </w:p>
          <w:p w14:paraId="68DD15D4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 w14:paraId="049B493A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&lt;- c(5, 4, 3, 2, 4)</w:t>
            </w:r>
          </w:p>
          <w:p w14:paraId="5454D610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labels &lt;- c("A", "B", "C", "D", "E")</w:t>
            </w:r>
          </w:p>
          <w:p w14:paraId="55A51328" w14:textId="77777777" w:rsidR="00E435C9" w:rsidRDefault="00E435C9">
            <w:pPr>
              <w:pStyle w:val="a4"/>
              <w:spacing w:before="60" w:after="60" w:line="360" w:lineRule="auto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radar_chart(data, labels)</w:t>
            </w:r>
          </w:p>
        </w:tc>
      </w:tr>
    </w:tbl>
    <w:p w14:paraId="072DB69E" w14:textId="77777777" w:rsidR="00E435C9" w:rsidRDefault="00E435C9" w:rsidP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</w:t>
      </w:r>
      <w:r>
        <w:rPr>
          <w:rFonts w:hint="eastAsia"/>
          <w:sz w:val="21"/>
          <w:szCs w:val="21"/>
        </w:rPr>
        <w:t>．运行窗口</w:t>
      </w:r>
    </w:p>
    <w:p w14:paraId="7FC3920D" w14:textId="7EC1DBB3" w:rsidR="00E435C9" w:rsidRDefault="00297658" w:rsidP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8FF8D1A" wp14:editId="7E7F8FF0">
            <wp:extent cx="5354955" cy="2733675"/>
            <wp:effectExtent l="0" t="0" r="0" b="0"/>
            <wp:docPr id="16015306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C707F1" w14:textId="77777777" w:rsidR="00E435C9" w:rsidRDefault="00E435C9" w:rsidP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第四题：调和曲线</w:t>
      </w:r>
    </w:p>
    <w:p w14:paraId="4A886EE8" w14:textId="77777777" w:rsidR="00E435C9" w:rsidRDefault="00E435C9" w:rsidP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．程序代码</w:t>
      </w:r>
    </w:p>
    <w:p w14:paraId="6F13A99F" w14:textId="77777777" w:rsidR="00E435C9" w:rsidRDefault="00E435C9" w:rsidP="00E435C9">
      <w:pPr>
        <w:pStyle w:val="a4"/>
        <w:spacing w:before="60" w:after="60" w:line="360" w:lineRule="auto"/>
        <w:ind w:firstLine="0"/>
        <w:rPr>
          <w:sz w:val="21"/>
          <w:szCs w:val="21"/>
        </w:rPr>
        <w:sectPr w:rsidR="00E435C9" w:rsidSect="00E11B6D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35C9" w14:paraId="562B4DE4" w14:textId="77777777">
        <w:tc>
          <w:tcPr>
            <w:tcW w:w="8522" w:type="dxa"/>
            <w:shd w:val="clear" w:color="auto" w:fill="auto"/>
          </w:tcPr>
          <w:p w14:paraId="605F35D1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rFonts w:hint="eastAsia"/>
                <w:sz w:val="21"/>
                <w:szCs w:val="21"/>
              </w:rPr>
              <w:t>调和曲线图</w:t>
            </w:r>
          </w:p>
          <w:p w14:paraId="3FA072E9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unison &lt;- function(x){</w:t>
            </w:r>
          </w:p>
          <w:p w14:paraId="09652246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if (is.data.frame(x) == TRUE)</w:t>
            </w:r>
          </w:p>
          <w:p w14:paraId="07E091CD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x &lt;- as.matrix(x)</w:t>
            </w:r>
          </w:p>
          <w:p w14:paraId="4D462C0E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t &lt;- seq(-pi, pi, pi/30)</w:t>
            </w:r>
          </w:p>
          <w:p w14:paraId="1814F2F9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m &lt;- nrow(x); n&lt;-ncol(x)</w:t>
            </w:r>
          </w:p>
          <w:p w14:paraId="76BA04C8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f &lt;- array(0, c(m,length(t)))</w:t>
            </w:r>
          </w:p>
          <w:p w14:paraId="5956740D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for(i in 1:m){</w:t>
            </w:r>
          </w:p>
          <w:p w14:paraId="64AEF940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f[i,] &lt;- x[i,1]/sqrt(2)</w:t>
            </w:r>
          </w:p>
          <w:p w14:paraId="279D06FC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for( j in 2:n){</w:t>
            </w:r>
          </w:p>
          <w:p w14:paraId="4E21B941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if (j%%2 == 0)</w:t>
            </w:r>
          </w:p>
          <w:p w14:paraId="7ECCC5EE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f[i,] &lt;- f[i,]+x[i,j]*sin(j/2*t)</w:t>
            </w:r>
          </w:p>
          <w:p w14:paraId="10D23B11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else</w:t>
            </w:r>
          </w:p>
          <w:p w14:paraId="6C30BB89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f[i,] &lt;- f[i,]+x[i,j]*cos(j%/%2*t)</w:t>
            </w:r>
          </w:p>
          <w:p w14:paraId="24977819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  <w:p w14:paraId="61E71E56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}</w:t>
            </w:r>
          </w:p>
          <w:p w14:paraId="7A83BF7A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plot(c(-pi,pi), c(min(f), max(f)), type = "n",</w:t>
            </w:r>
          </w:p>
          <w:p w14:paraId="2B559D4A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main = "The Unison graph of Data",</w:t>
            </w:r>
          </w:p>
          <w:p w14:paraId="0E7FDE00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xlab = "t", ylab = "f(t)")</w:t>
            </w:r>
          </w:p>
          <w:p w14:paraId="5A746FBA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for(i in 1:m) lines(t, f[i,] , col = i)</w:t>
            </w:r>
          </w:p>
          <w:p w14:paraId="3FEF2895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 w14:paraId="54F4B930" w14:textId="77777777" w:rsidR="00E435C9" w:rsidRDefault="00E435C9">
            <w:pPr>
              <w:pStyle w:val="a4"/>
              <w:spacing w:before="60" w:after="6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rFonts w:hint="eastAsia"/>
                <w:sz w:val="21"/>
                <w:szCs w:val="21"/>
              </w:rPr>
              <w:t>iris</w:t>
            </w:r>
            <w:r>
              <w:rPr>
                <w:rFonts w:hint="eastAsia"/>
                <w:sz w:val="21"/>
                <w:szCs w:val="21"/>
              </w:rPr>
              <w:t>数据集来看分类效果还是不错的，但并没有分出三类，而只分出了两类</w:t>
            </w:r>
          </w:p>
          <w:p w14:paraId="4B715734" w14:textId="77777777" w:rsidR="00E435C9" w:rsidRDefault="00E435C9">
            <w:pPr>
              <w:pStyle w:val="a4"/>
              <w:spacing w:before="60" w:after="60" w:line="360" w:lineRule="auto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unison(iris[,1:4])</w:t>
            </w:r>
          </w:p>
        </w:tc>
      </w:tr>
    </w:tbl>
    <w:p w14:paraId="56580229" w14:textId="77777777" w:rsidR="00E435C9" w:rsidRDefault="00E435C9" w:rsidP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</w:t>
      </w:r>
      <w:r>
        <w:rPr>
          <w:rFonts w:hint="eastAsia"/>
          <w:sz w:val="21"/>
          <w:szCs w:val="21"/>
        </w:rPr>
        <w:t>．运行窗口</w:t>
      </w:r>
    </w:p>
    <w:p w14:paraId="0957D309" w14:textId="799206E8" w:rsidR="00E435C9" w:rsidRPr="00E435C9" w:rsidRDefault="00297658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0ED4F8E3" wp14:editId="7C4B8DF6">
            <wp:extent cx="5271770" cy="269113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9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47C894" w14:textId="77777777" w:rsidR="007F3345" w:rsidRDefault="007F3345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六、总结</w:t>
      </w:r>
    </w:p>
    <w:p w14:paraId="21E6941C" w14:textId="77777777" w:rsidR="007F3345" w:rsidRDefault="007F3345">
      <w:pPr>
        <w:rPr>
          <w:sz w:val="21"/>
          <w:szCs w:val="21"/>
        </w:rPr>
      </w:pPr>
    </w:p>
    <w:p w14:paraId="25CCAE72" w14:textId="77777777" w:rsidR="007F3345" w:rsidRDefault="007F3345">
      <w:pPr>
        <w:spacing w:line="360" w:lineRule="auto"/>
        <w:rPr>
          <w:b/>
        </w:rPr>
      </w:pPr>
      <w:r>
        <w:rPr>
          <w:rFonts w:hint="eastAsia"/>
          <w:b/>
        </w:rPr>
        <w:t>七、参考文献</w:t>
      </w:r>
    </w:p>
    <w:p w14:paraId="384D0EB3" w14:textId="77777777" w:rsidR="007F3345" w:rsidRDefault="007F3345">
      <w:pPr>
        <w:rPr>
          <w:sz w:val="21"/>
          <w:szCs w:val="21"/>
        </w:rPr>
      </w:pPr>
    </w:p>
    <w:p w14:paraId="7F39C735" w14:textId="77777777" w:rsidR="007F3345" w:rsidRDefault="007F3345">
      <w:pPr>
        <w:rPr>
          <w:sz w:val="21"/>
          <w:szCs w:val="21"/>
        </w:rPr>
      </w:pPr>
    </w:p>
    <w:p w14:paraId="669C48D1" w14:textId="77777777" w:rsidR="007F3345" w:rsidRDefault="007F3345">
      <w:pPr>
        <w:spacing w:line="360" w:lineRule="auto"/>
        <w:rPr>
          <w:b/>
        </w:rPr>
      </w:pPr>
      <w:r>
        <w:rPr>
          <w:rFonts w:hint="eastAsia"/>
          <w:b/>
        </w:rPr>
        <w:t>八、教师评语</w:t>
      </w:r>
    </w:p>
    <w:p w14:paraId="14A270D7" w14:textId="77777777" w:rsidR="007F3345" w:rsidRDefault="007F3345">
      <w:pPr>
        <w:spacing w:line="360" w:lineRule="auto"/>
        <w:rPr>
          <w:b/>
        </w:rPr>
      </w:pPr>
    </w:p>
    <w:sectPr w:rsidR="007F3345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2F5A9" w14:textId="77777777" w:rsidR="00C50A5A" w:rsidRDefault="00C50A5A">
      <w:r>
        <w:separator/>
      </w:r>
    </w:p>
  </w:endnote>
  <w:endnote w:type="continuationSeparator" w:id="0">
    <w:p w14:paraId="65ECEA1B" w14:textId="77777777" w:rsidR="00C50A5A" w:rsidRDefault="00C50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47390" w14:textId="77777777" w:rsidR="00F63053" w:rsidRDefault="00F63053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4D220532" w14:textId="77777777" w:rsidR="00F63053" w:rsidRDefault="00F63053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31DA5" w14:textId="77777777" w:rsidR="00E435C9" w:rsidRDefault="00E435C9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</w:t>
    </w:r>
    <w:r>
      <w:fldChar w:fldCharType="end"/>
    </w:r>
  </w:p>
  <w:p w14:paraId="50C533A2" w14:textId="77777777" w:rsidR="00E435C9" w:rsidRDefault="00E435C9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5DD87" w14:textId="77777777" w:rsidR="00E435C9" w:rsidRDefault="00E435C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E5978" w14:textId="77777777" w:rsidR="00F63053" w:rsidRDefault="00F63053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336CCD">
      <w:rPr>
        <w:rStyle w:val="a3"/>
        <w:noProof/>
      </w:rPr>
      <w:t>1</w:t>
    </w:r>
    <w:r>
      <w:fldChar w:fldCharType="end"/>
    </w:r>
  </w:p>
  <w:p w14:paraId="75BB3B97" w14:textId="77777777" w:rsidR="00F63053" w:rsidRDefault="00F6305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B0665" w14:textId="77777777" w:rsidR="00E435C9" w:rsidRDefault="00E435C9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05B12DAE" w14:textId="77777777" w:rsidR="00E435C9" w:rsidRDefault="00E435C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AB911" w14:textId="77777777" w:rsidR="00E435C9" w:rsidRDefault="00E435C9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</w:t>
    </w:r>
    <w:r>
      <w:fldChar w:fldCharType="end"/>
    </w:r>
  </w:p>
  <w:p w14:paraId="547A78D9" w14:textId="77777777" w:rsidR="00E435C9" w:rsidRDefault="00E435C9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EB8A5" w14:textId="77777777" w:rsidR="00E435C9" w:rsidRDefault="00E435C9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B288D" w14:textId="77777777" w:rsidR="00E435C9" w:rsidRDefault="00E435C9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77CF5F18" w14:textId="77777777" w:rsidR="00E435C9" w:rsidRDefault="00E435C9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EB911" w14:textId="77777777" w:rsidR="00E435C9" w:rsidRDefault="00E435C9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</w:t>
    </w:r>
    <w:r>
      <w:fldChar w:fldCharType="end"/>
    </w:r>
  </w:p>
  <w:p w14:paraId="62BEA953" w14:textId="77777777" w:rsidR="00E435C9" w:rsidRDefault="00E435C9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8C8D9" w14:textId="77777777" w:rsidR="00E435C9" w:rsidRDefault="00E435C9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94468" w14:textId="77777777" w:rsidR="00E435C9" w:rsidRDefault="00E435C9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70A248A2" w14:textId="77777777" w:rsidR="00E435C9" w:rsidRDefault="00E435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9F735" w14:textId="77777777" w:rsidR="00C50A5A" w:rsidRDefault="00C50A5A">
      <w:r>
        <w:separator/>
      </w:r>
    </w:p>
  </w:footnote>
  <w:footnote w:type="continuationSeparator" w:id="0">
    <w:p w14:paraId="29A81C96" w14:textId="77777777" w:rsidR="00C50A5A" w:rsidRDefault="00C50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7D67C" w14:textId="77777777" w:rsidR="00F63053" w:rsidRDefault="00F63053">
    <w:pPr>
      <w:pStyle w:val="a5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14:paraId="0CDC2D44" w14:textId="2138D63D" w:rsidR="00F63053" w:rsidRDefault="00297658">
    <w:pPr>
      <w:pStyle w:val="a5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AA5E70" wp14:editId="09A1DA1A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119639699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24F2B" id="Line 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1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"/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F690" w14:textId="77777777" w:rsidR="00E435C9" w:rsidRDefault="00E435C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FCB7A" w14:textId="77777777" w:rsidR="00E435C9" w:rsidRDefault="00E435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16B07" w14:textId="77777777" w:rsidR="00E435C9" w:rsidRDefault="00E435C9">
    <w:pPr>
      <w:pStyle w:val="a5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14:paraId="1ED3E7DA" w14:textId="7EA530DE" w:rsidR="00E435C9" w:rsidRDefault="00297658">
    <w:pPr>
      <w:pStyle w:val="a5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F5BEB6" wp14:editId="69DDD79A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196698447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5F6F8" id="Line 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1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998DE" w14:textId="77777777" w:rsidR="00E435C9" w:rsidRDefault="00E435C9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DF4B" w14:textId="77777777" w:rsidR="00E435C9" w:rsidRDefault="00E435C9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6485A" w14:textId="77777777" w:rsidR="00E435C9" w:rsidRDefault="00E435C9">
    <w:pPr>
      <w:pStyle w:val="a5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14:paraId="5C7279AA" w14:textId="42C5F564" w:rsidR="00E435C9" w:rsidRDefault="00297658">
    <w:pPr>
      <w:pStyle w:val="a5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A225A8" wp14:editId="26FFEA23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170950159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0E645" id="Line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1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8F7E0" w14:textId="77777777" w:rsidR="00E435C9" w:rsidRDefault="00E435C9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F4EF3" w14:textId="77777777" w:rsidR="00E435C9" w:rsidRDefault="00E435C9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86F2B" w14:textId="77777777" w:rsidR="00E435C9" w:rsidRDefault="00E435C9">
    <w:pPr>
      <w:pStyle w:val="a5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14:paraId="531DC007" w14:textId="0539ACA0" w:rsidR="00E435C9" w:rsidRDefault="00297658">
    <w:pPr>
      <w:pStyle w:val="a5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8B7A31" wp14:editId="5D865362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115960899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2DEE9" id="Line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1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063"/>
    <w:rsid w:val="00164E95"/>
    <w:rsid w:val="00172A27"/>
    <w:rsid w:val="001947D2"/>
    <w:rsid w:val="001D3466"/>
    <w:rsid w:val="00245673"/>
    <w:rsid w:val="00297658"/>
    <w:rsid w:val="002F0406"/>
    <w:rsid w:val="00336CCD"/>
    <w:rsid w:val="003F4C59"/>
    <w:rsid w:val="00561BB6"/>
    <w:rsid w:val="006A736E"/>
    <w:rsid w:val="007F3345"/>
    <w:rsid w:val="00A15938"/>
    <w:rsid w:val="00A3565A"/>
    <w:rsid w:val="00C50A5A"/>
    <w:rsid w:val="00DE7942"/>
    <w:rsid w:val="00E10075"/>
    <w:rsid w:val="00E11B6D"/>
    <w:rsid w:val="00E435C9"/>
    <w:rsid w:val="00E54E60"/>
    <w:rsid w:val="00EC2850"/>
    <w:rsid w:val="00F60631"/>
    <w:rsid w:val="00F6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D2093"/>
  <w15:chartTrackingRefBased/>
  <w15:docId w15:val="{7B865299-3534-4731-94B2-747BD735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a4">
    <w:name w:val="中文首行缩进"/>
    <w:basedOn w:val="a"/>
    <w:pPr>
      <w:ind w:firstLine="495"/>
    </w:p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link w:val="a5"/>
    <w:rsid w:val="00E435C9"/>
    <w:rPr>
      <w:sz w:val="18"/>
      <w:szCs w:val="18"/>
    </w:rPr>
  </w:style>
  <w:style w:type="character" w:customStyle="1" w:styleId="a8">
    <w:name w:val="页脚 字符"/>
    <w:link w:val="a7"/>
    <w:rsid w:val="00E435C9"/>
    <w:rPr>
      <w:sz w:val="18"/>
      <w:szCs w:val="18"/>
    </w:rPr>
  </w:style>
  <w:style w:type="table" w:styleId="a9">
    <w:name w:val="Table Grid"/>
    <w:basedOn w:val="a1"/>
    <w:rsid w:val="00E43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webSettings" Target="webSettings.xml"/><Relationship Id="rId21" Type="http://schemas.openxmlformats.org/officeDocument/2006/relationships/header" Target="header7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3.png"/><Relationship Id="rId28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567;&#26032;air15\AppData\Roaming\Microsoft\Template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7</Pages>
  <Words>409</Words>
  <Characters>2333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微软中国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云南大学数学系《离散数学》课程上机实验报告</dc:title>
  <dc:subject/>
  <dc:creator>微软用户</dc:creator>
  <cp:keywords/>
  <dc:description/>
  <cp:lastModifiedBy>fengye</cp:lastModifiedBy>
  <cp:revision>7</cp:revision>
  <cp:lastPrinted>1899-12-31T16:00:00Z</cp:lastPrinted>
  <dcterms:created xsi:type="dcterms:W3CDTF">2024-03-26T09:21:00Z</dcterms:created>
  <dcterms:modified xsi:type="dcterms:W3CDTF">2024-11-14T04:40:00Z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