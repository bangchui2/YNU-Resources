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FE1746D" w14:textId="77777777" w:rsidR="005F6D6D" w:rsidRDefault="005F6D6D" w:rsidP="005F6D6D">
      <w:pPr>
        <w:jc w:val="center"/>
        <w:rPr>
          <w:b/>
          <w:bCs/>
          <w:sz w:val="44"/>
          <w:szCs w:val="44"/>
        </w:rPr>
      </w:pPr>
    </w:p>
    <w:p w14:paraId="273C2FFF" w14:textId="77777777" w:rsidR="005F6D6D" w:rsidRDefault="005F6D6D" w:rsidP="005F6D6D">
      <w:pPr>
        <w:jc w:val="center"/>
        <w:rPr>
          <w:b/>
          <w:bCs/>
          <w:sz w:val="44"/>
          <w:szCs w:val="44"/>
        </w:rPr>
      </w:pPr>
    </w:p>
    <w:p w14:paraId="4B0A1E88" w14:textId="77777777" w:rsidR="005F6D6D" w:rsidRDefault="005F6D6D" w:rsidP="005F6D6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5E421987" w14:textId="77777777" w:rsidR="005F6D6D" w:rsidRDefault="005F6D6D" w:rsidP="005F6D6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28DA2CE2" w14:textId="77777777" w:rsidR="005F6D6D" w:rsidRDefault="005F6D6D" w:rsidP="005F6D6D">
      <w:pPr>
        <w:rPr>
          <w:b/>
          <w:bCs/>
          <w:sz w:val="32"/>
          <w:szCs w:val="32"/>
        </w:rPr>
      </w:pPr>
    </w:p>
    <w:p w14:paraId="54F88F99" w14:textId="77777777" w:rsidR="005F6D6D" w:rsidRDefault="005F6D6D" w:rsidP="005F6D6D">
      <w:pPr>
        <w:rPr>
          <w:b/>
          <w:bCs/>
          <w:sz w:val="32"/>
          <w:szCs w:val="32"/>
        </w:rPr>
      </w:pPr>
    </w:p>
    <w:p w14:paraId="5EA9D4F2" w14:textId="77777777" w:rsidR="005F6D6D" w:rsidRDefault="005F6D6D" w:rsidP="005F6D6D">
      <w:pPr>
        <w:rPr>
          <w:b/>
          <w:bCs/>
          <w:sz w:val="32"/>
          <w:szCs w:val="32"/>
        </w:rPr>
      </w:pPr>
    </w:p>
    <w:p w14:paraId="345B2520" w14:textId="77777777" w:rsidR="005F6D6D" w:rsidRDefault="005F6D6D" w:rsidP="005F6D6D">
      <w:pPr>
        <w:rPr>
          <w:b/>
          <w:bCs/>
          <w:sz w:val="32"/>
          <w:szCs w:val="32"/>
        </w:rPr>
      </w:pPr>
    </w:p>
    <w:p w14:paraId="27AC14F8" w14:textId="77777777" w:rsidR="005F6D6D" w:rsidRDefault="005F6D6D" w:rsidP="005F6D6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Pr="002524A3">
        <w:rPr>
          <w:rFonts w:hint="eastAsia"/>
          <w:b/>
          <w:bCs/>
          <w:sz w:val="32"/>
          <w:szCs w:val="32"/>
          <w:u w:val="single"/>
        </w:rPr>
        <w:t>应用</w:t>
      </w:r>
      <w:r>
        <w:rPr>
          <w:rFonts w:hint="eastAsia"/>
          <w:b/>
          <w:bCs/>
          <w:sz w:val="32"/>
          <w:szCs w:val="32"/>
          <w:u w:val="single"/>
        </w:rPr>
        <w:t>多元统计分析实验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</w:p>
    <w:p w14:paraId="0FAD277E" w14:textId="77777777" w:rsidR="005F6D6D" w:rsidRDefault="005F6D6D" w:rsidP="005F6D6D">
      <w:pPr>
        <w:rPr>
          <w:b/>
          <w:bCs/>
          <w:sz w:val="32"/>
          <w:szCs w:val="32"/>
        </w:rPr>
      </w:pPr>
    </w:p>
    <w:p w14:paraId="00D0C580" w14:textId="77777777" w:rsidR="005F6D6D" w:rsidRDefault="005F6D6D" w:rsidP="005F6D6D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  <w:r>
        <w:rPr>
          <w:rFonts w:hint="eastAsia"/>
          <w:b/>
          <w:bCs/>
          <w:sz w:val="32"/>
          <w:szCs w:val="32"/>
          <w:u w:val="single"/>
        </w:rPr>
        <w:t>李会琼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</w:p>
    <w:p w14:paraId="64355FDE" w14:textId="77777777" w:rsidR="005F6D6D" w:rsidRDefault="005F6D6D" w:rsidP="005F6D6D">
      <w:pPr>
        <w:rPr>
          <w:b/>
          <w:bCs/>
          <w:sz w:val="32"/>
          <w:szCs w:val="32"/>
        </w:rPr>
      </w:pPr>
    </w:p>
    <w:p w14:paraId="6EABB378" w14:textId="77777777" w:rsidR="005F6D6D" w:rsidRDefault="005F6D6D" w:rsidP="005F6D6D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>
        <w:rPr>
          <w:rFonts w:hint="eastAsia"/>
          <w:b/>
          <w:bCs/>
          <w:sz w:val="32"/>
          <w:szCs w:val="32"/>
          <w:u w:val="single"/>
        </w:rPr>
        <w:t>统计学</w:t>
      </w:r>
      <w:r>
        <w:rPr>
          <w:rFonts w:hint="eastAsia"/>
          <w:b/>
          <w:bCs/>
          <w:sz w:val="32"/>
          <w:szCs w:val="32"/>
          <w:u w:val="single"/>
        </w:rPr>
        <w:t>2021</w:t>
      </w:r>
      <w:r>
        <w:rPr>
          <w:rFonts w:hint="eastAsia"/>
          <w:b/>
          <w:bCs/>
          <w:sz w:val="32"/>
          <w:szCs w:val="32"/>
          <w:u w:val="single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</w:p>
    <w:p w14:paraId="4C10F682" w14:textId="77777777" w:rsidR="005F6D6D" w:rsidRDefault="005F6D6D" w:rsidP="005F6D6D">
      <w:pPr>
        <w:rPr>
          <w:b/>
          <w:bCs/>
          <w:sz w:val="32"/>
          <w:szCs w:val="32"/>
        </w:rPr>
      </w:pPr>
    </w:p>
    <w:p w14:paraId="41CDB311" w14:textId="02BA67D0" w:rsidR="005F6D6D" w:rsidRDefault="005F6D6D" w:rsidP="005F6D6D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 w:rsidR="00F9427F">
        <w:rPr>
          <w:rFonts w:hint="eastAsia"/>
          <w:b/>
          <w:bCs/>
          <w:sz w:val="32"/>
          <w:szCs w:val="32"/>
          <w:u w:val="single"/>
        </w:rPr>
        <w:t>枫叶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F9427F">
        <w:rPr>
          <w:rFonts w:hint="eastAsia"/>
          <w:b/>
          <w:bCs/>
          <w:sz w:val="32"/>
          <w:szCs w:val="32"/>
          <w:u w:val="single"/>
        </w:rPr>
        <w:t xml:space="preserve">     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B5B64DA" w14:textId="77777777" w:rsidR="005F6D6D" w:rsidRDefault="005F6D6D" w:rsidP="005F6D6D">
      <w:pPr>
        <w:rPr>
          <w:b/>
          <w:bCs/>
          <w:sz w:val="32"/>
          <w:szCs w:val="32"/>
        </w:rPr>
      </w:pPr>
    </w:p>
    <w:p w14:paraId="4C38B239" w14:textId="13B6118D" w:rsidR="005F6D6D" w:rsidRDefault="005F6D6D" w:rsidP="005F6D6D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</w:t>
      </w:r>
      <w:r>
        <w:rPr>
          <w:rFonts w:hint="eastAsia"/>
          <w:b/>
          <w:bCs/>
          <w:sz w:val="32"/>
          <w:szCs w:val="32"/>
          <w:u w:val="single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2             </w:t>
      </w:r>
    </w:p>
    <w:p w14:paraId="361A02EF" w14:textId="77777777" w:rsidR="005F6D6D" w:rsidRDefault="005F6D6D" w:rsidP="005F6D6D">
      <w:pPr>
        <w:rPr>
          <w:b/>
          <w:bCs/>
          <w:sz w:val="32"/>
          <w:szCs w:val="32"/>
        </w:rPr>
      </w:pPr>
    </w:p>
    <w:p w14:paraId="1EEF5694" w14:textId="77777777" w:rsidR="005F6D6D" w:rsidRDefault="005F6D6D" w:rsidP="005F6D6D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           </w:t>
      </w:r>
    </w:p>
    <w:p w14:paraId="5ED937BE" w14:textId="77777777" w:rsidR="005F6D6D" w:rsidRDefault="005F6D6D" w:rsidP="005F6D6D">
      <w:pPr>
        <w:rPr>
          <w:b/>
          <w:bCs/>
          <w:sz w:val="32"/>
          <w:szCs w:val="32"/>
          <w:u w:val="single"/>
        </w:rPr>
      </w:pPr>
    </w:p>
    <w:p w14:paraId="4E3C54E8" w14:textId="77777777" w:rsidR="005F6D6D" w:rsidRDefault="005F6D6D" w:rsidP="005F6D6D"/>
    <w:p w14:paraId="104B70EC" w14:textId="77777777" w:rsidR="005F6D6D" w:rsidRDefault="005F6D6D">
      <w:pPr>
        <w:widowControl/>
        <w:suppressAutoHyphen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40D5E2" w14:textId="2D9034EF" w:rsidR="007F3345" w:rsidRDefault="007F3345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云南大学</w:t>
      </w:r>
      <w:r w:rsidR="006A736E">
        <w:rPr>
          <w:rFonts w:hint="eastAsia"/>
          <w:b/>
          <w:bCs/>
          <w:sz w:val="32"/>
          <w:szCs w:val="32"/>
        </w:rPr>
        <w:t>统计</w:t>
      </w:r>
      <w:r>
        <w:rPr>
          <w:rFonts w:hint="eastAsia"/>
          <w:b/>
          <w:bCs/>
          <w:sz w:val="32"/>
          <w:szCs w:val="32"/>
        </w:rPr>
        <w:t>系《</w:t>
      </w:r>
      <w:r w:rsidR="006A736E">
        <w:rPr>
          <w:rFonts w:hint="eastAsia"/>
          <w:b/>
          <w:bCs/>
          <w:sz w:val="32"/>
          <w:szCs w:val="32"/>
        </w:rPr>
        <w:t>应用多元统计分析</w:t>
      </w:r>
      <w:r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240"/>
        <w:gridCol w:w="2480"/>
      </w:tblGrid>
      <w:tr w:rsidR="007F3345" w14:paraId="2FD222C8" w14:textId="77777777">
        <w:trPr>
          <w:cantSplit/>
        </w:trPr>
        <w:tc>
          <w:tcPr>
            <w:tcW w:w="2808" w:type="dxa"/>
          </w:tcPr>
          <w:p w14:paraId="255A3BEF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 w:rsidR="00245673">
              <w:rPr>
                <w:rFonts w:hint="eastAsia"/>
                <w:b/>
                <w:sz w:val="21"/>
                <w:szCs w:val="21"/>
              </w:rPr>
              <w:t>多元统计</w:t>
            </w:r>
          </w:p>
        </w:tc>
        <w:tc>
          <w:tcPr>
            <w:tcW w:w="3240" w:type="dxa"/>
          </w:tcPr>
          <w:p w14:paraId="11BA0AFB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 w:rsidR="00E54E60">
              <w:rPr>
                <w:rFonts w:hint="eastAsia"/>
                <w:sz w:val="21"/>
                <w:szCs w:val="21"/>
              </w:rPr>
              <w:t>2023-2024</w:t>
            </w:r>
            <w:r>
              <w:rPr>
                <w:rFonts w:hint="eastAsia"/>
                <w:sz w:val="21"/>
                <w:szCs w:val="21"/>
              </w:rPr>
              <w:t>学年第二学期</w:t>
            </w:r>
          </w:p>
        </w:tc>
        <w:tc>
          <w:tcPr>
            <w:tcW w:w="2480" w:type="dxa"/>
          </w:tcPr>
          <w:p w14:paraId="2943F9C7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F3345" w14:paraId="2D488B93" w14:textId="77777777">
        <w:trPr>
          <w:cantSplit/>
        </w:trPr>
        <w:tc>
          <w:tcPr>
            <w:tcW w:w="2808" w:type="dxa"/>
          </w:tcPr>
          <w:p w14:paraId="2B8D242E" w14:textId="77777777" w:rsidR="007F3345" w:rsidRPr="00245673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 w:rsidRPr="00245673">
              <w:rPr>
                <w:rFonts w:hint="eastAsia"/>
                <w:b/>
                <w:sz w:val="21"/>
                <w:szCs w:val="21"/>
              </w:rPr>
              <w:t>：</w:t>
            </w:r>
            <w:r w:rsidR="00245673">
              <w:rPr>
                <w:rFonts w:hint="eastAsia"/>
                <w:b/>
                <w:sz w:val="21"/>
                <w:szCs w:val="21"/>
              </w:rPr>
              <w:t xml:space="preserve">  </w:t>
            </w:r>
            <w:proofErr w:type="gramStart"/>
            <w:r w:rsidR="00245673" w:rsidRPr="00245673">
              <w:rPr>
                <w:rFonts w:hint="eastAsia"/>
                <w:b/>
                <w:sz w:val="21"/>
                <w:szCs w:val="21"/>
              </w:rPr>
              <w:t>李会琼</w:t>
            </w:r>
            <w:proofErr w:type="gramEnd"/>
          </w:p>
        </w:tc>
        <w:tc>
          <w:tcPr>
            <w:tcW w:w="3240" w:type="dxa"/>
          </w:tcPr>
          <w:p w14:paraId="60B1C429" w14:textId="6324EF8D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 w:rsidR="00FD3306">
              <w:rPr>
                <w:rFonts w:hint="eastAsia"/>
                <w:bCs/>
                <w:sz w:val="21"/>
                <w:szCs w:val="21"/>
              </w:rPr>
              <w:t>枫叶</w:t>
            </w:r>
          </w:p>
        </w:tc>
        <w:tc>
          <w:tcPr>
            <w:tcW w:w="2480" w:type="dxa"/>
          </w:tcPr>
          <w:p w14:paraId="1EBF55BA" w14:textId="1B06E225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7F3345" w14:paraId="74B667F6" w14:textId="77777777">
        <w:trPr>
          <w:cantSplit/>
        </w:trPr>
        <w:tc>
          <w:tcPr>
            <w:tcW w:w="8528" w:type="dxa"/>
            <w:gridSpan w:val="3"/>
          </w:tcPr>
          <w:p w14:paraId="531F596C" w14:textId="7701F92B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 w:rsidR="00245673">
              <w:rPr>
                <w:rFonts w:hint="eastAsia"/>
                <w:b/>
                <w:sz w:val="21"/>
                <w:szCs w:val="21"/>
              </w:rPr>
              <w:t>第</w:t>
            </w:r>
            <w:r w:rsidR="00516097">
              <w:rPr>
                <w:rFonts w:hint="eastAsia"/>
                <w:b/>
                <w:sz w:val="21"/>
                <w:szCs w:val="21"/>
              </w:rPr>
              <w:t>二</w:t>
            </w:r>
            <w:r w:rsidR="00245673">
              <w:rPr>
                <w:rFonts w:hint="eastAsia"/>
                <w:b/>
                <w:sz w:val="21"/>
                <w:szCs w:val="21"/>
              </w:rPr>
              <w:t>次实验</w:t>
            </w:r>
          </w:p>
        </w:tc>
      </w:tr>
      <w:tr w:rsidR="007F3345" w14:paraId="246CA1B3" w14:textId="77777777">
        <w:trPr>
          <w:cantSplit/>
        </w:trPr>
        <w:tc>
          <w:tcPr>
            <w:tcW w:w="2808" w:type="dxa"/>
          </w:tcPr>
          <w:p w14:paraId="14BF3F82" w14:textId="7E1C7893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 w:rsidR="00516097"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3240" w:type="dxa"/>
          </w:tcPr>
          <w:p w14:paraId="07F40A83" w14:textId="3054601F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245673">
              <w:rPr>
                <w:rFonts w:hint="eastAsia"/>
                <w:sz w:val="21"/>
                <w:szCs w:val="21"/>
              </w:rPr>
              <w:t>2024.</w:t>
            </w:r>
            <w:r w:rsidR="00516097">
              <w:rPr>
                <w:rFonts w:hint="eastAsia"/>
                <w:sz w:val="21"/>
                <w:szCs w:val="21"/>
              </w:rPr>
              <w:t>4.</w:t>
            </w:r>
          </w:p>
        </w:tc>
        <w:tc>
          <w:tcPr>
            <w:tcW w:w="2480" w:type="dxa"/>
          </w:tcPr>
          <w:p w14:paraId="3844047B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</w:p>
        </w:tc>
      </w:tr>
      <w:tr w:rsidR="007F3345" w14:paraId="3BC9D3DE" w14:textId="77777777">
        <w:trPr>
          <w:cantSplit/>
        </w:trPr>
        <w:tc>
          <w:tcPr>
            <w:tcW w:w="2808" w:type="dxa"/>
          </w:tcPr>
          <w:p w14:paraId="768420A6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14:paraId="45E56B3A" w14:textId="77777777" w:rsidR="007F3345" w:rsidRDefault="007F3345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245673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480" w:type="dxa"/>
          </w:tcPr>
          <w:p w14:paraId="0D4F71B5" w14:textId="77777777" w:rsidR="007F3345" w:rsidRDefault="007F3345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="00245673">
              <w:rPr>
                <w:rFonts w:hint="eastAsia"/>
                <w:b/>
                <w:bCs/>
                <w:sz w:val="21"/>
                <w:szCs w:val="21"/>
              </w:rPr>
              <w:t>2021</w:t>
            </w:r>
          </w:p>
        </w:tc>
      </w:tr>
    </w:tbl>
    <w:p w14:paraId="48D1BE72" w14:textId="12165401" w:rsidR="007F3345" w:rsidRDefault="0029765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CFA5B3" wp14:editId="09E4301C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37429757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26ED5" id="Line 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1.4pt" to="453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" strokeweight="2.25pt"/>
            </w:pict>
          </mc:Fallback>
        </mc:AlternateContent>
      </w:r>
    </w:p>
    <w:p w14:paraId="3183EA3D" w14:textId="77777777" w:rsidR="007F3345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一、实验目的</w:t>
      </w:r>
    </w:p>
    <w:p w14:paraId="2CBE034C" w14:textId="77777777" w:rsidR="007F3345" w:rsidRDefault="007F3345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10914BFC" w14:textId="77777777" w:rsidR="007F3345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二、实验内容</w:t>
      </w:r>
    </w:p>
    <w:p w14:paraId="311CC010" w14:textId="5A6D8288" w:rsidR="007F3345" w:rsidRDefault="00516097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多元数据描述性分析</w:t>
      </w:r>
    </w:p>
    <w:p w14:paraId="37010486" w14:textId="77777777" w:rsidR="007F3345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三、使用环境</w:t>
      </w:r>
    </w:p>
    <w:p w14:paraId="3D1752EF" w14:textId="77777777" w:rsidR="007F3345" w:rsidRDefault="00A15938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R4.3.3</w:t>
      </w:r>
    </w:p>
    <w:p w14:paraId="42D574E3" w14:textId="77777777" w:rsidR="007F3345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四、算法介绍</w:t>
      </w:r>
    </w:p>
    <w:p w14:paraId="11F20F0B" w14:textId="77777777" w:rsidR="007F3345" w:rsidRDefault="00E435C9">
      <w:pPr>
        <w:pStyle w:val="a4"/>
        <w:spacing w:before="60" w:after="60" w:line="360" w:lineRule="auto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14:paraId="0957D309" w14:textId="4F4419DB" w:rsidR="00E435C9" w:rsidRPr="00516097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五、调试过程</w:t>
      </w:r>
    </w:p>
    <w:p w14:paraId="482781DF" w14:textId="77777777" w:rsidR="00516097" w:rsidRPr="00516097" w:rsidRDefault="00516097" w:rsidP="00516097">
      <w:pPr>
        <w:keepNext/>
        <w:keepLines/>
        <w:widowControl/>
        <w:suppressAutoHyphens w:val="0"/>
        <w:spacing w:before="200"/>
        <w:outlineLvl w:val="1"/>
        <w:rPr>
          <w:rFonts w:ascii="Calibri" w:hAnsi="Calibri"/>
          <w:b/>
          <w:bCs/>
          <w:color w:val="4F81BD"/>
          <w:sz w:val="28"/>
          <w:szCs w:val="28"/>
          <w:lang w:eastAsia="en-US"/>
        </w:rPr>
      </w:pPr>
      <w:bookmarkStart w:id="0" w:name="加载包读入数据"/>
      <w:proofErr w:type="spellStart"/>
      <w:r w:rsidRPr="00516097">
        <w:rPr>
          <w:rFonts w:ascii="Calibri" w:hAnsi="Calibri"/>
          <w:b/>
          <w:bCs/>
          <w:color w:val="4F81BD"/>
          <w:sz w:val="28"/>
          <w:szCs w:val="28"/>
          <w:lang w:eastAsia="en-US"/>
        </w:rPr>
        <w:t>加载包，读入数据</w:t>
      </w:r>
      <w:proofErr w:type="spellEnd"/>
    </w:p>
    <w:p w14:paraId="2EAE2C0B" w14:textId="77777777" w:rsidR="00516097" w:rsidRPr="00516097" w:rsidRDefault="00516097" w:rsidP="00516097">
      <w:pPr>
        <w:widowControl/>
        <w:shd w:val="clear" w:color="auto" w:fill="F8F8F8"/>
        <w:suppressAutoHyphens w:val="0"/>
        <w:wordWrap w:val="0"/>
        <w:spacing w:after="200"/>
        <w:rPr>
          <w:rFonts w:ascii="Consolas" w:hAnsi="Consolas"/>
          <w:sz w:val="22"/>
          <w:lang w:eastAsia="en-US"/>
        </w:rPr>
      </w:pP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library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dplyr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library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readxl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library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(lattice)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library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fmsb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data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read_xlsx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"D:/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预删除文件夹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/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大三下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/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多元统计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/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多元统计</w:t>
      </w:r>
      <w:proofErr w:type="gramStart"/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1.1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数据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.xlsx</w:t>
      </w:r>
      <w:proofErr w:type="gramEnd"/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</w:p>
    <w:p w14:paraId="6ADC6847" w14:textId="77777777" w:rsidR="00516097" w:rsidRPr="00516097" w:rsidRDefault="00516097" w:rsidP="00516097">
      <w:pPr>
        <w:keepNext/>
        <w:keepLines/>
        <w:widowControl/>
        <w:suppressAutoHyphens w:val="0"/>
        <w:spacing w:before="200"/>
        <w:outlineLvl w:val="1"/>
        <w:rPr>
          <w:rFonts w:ascii="Calibri" w:hAnsi="Calibri"/>
          <w:b/>
          <w:bCs/>
          <w:color w:val="4F81BD"/>
          <w:sz w:val="28"/>
          <w:szCs w:val="28"/>
          <w:lang w:eastAsia="en-US"/>
        </w:rPr>
      </w:pPr>
      <w:bookmarkStart w:id="1" w:name="第一问"/>
      <w:bookmarkEnd w:id="0"/>
      <w:proofErr w:type="spellStart"/>
      <w:r w:rsidRPr="00516097">
        <w:rPr>
          <w:rFonts w:ascii="Calibri" w:hAnsi="Calibri"/>
          <w:b/>
          <w:bCs/>
          <w:color w:val="4F81BD"/>
          <w:sz w:val="28"/>
          <w:szCs w:val="28"/>
          <w:lang w:eastAsia="en-US"/>
        </w:rPr>
        <w:t>第一问</w:t>
      </w:r>
      <w:proofErr w:type="spellEnd"/>
    </w:p>
    <w:p w14:paraId="2499542C" w14:textId="77777777" w:rsidR="00516097" w:rsidRPr="00516097" w:rsidRDefault="00516097" w:rsidP="00516097">
      <w:pPr>
        <w:widowControl/>
        <w:shd w:val="clear" w:color="auto" w:fill="F8F8F8"/>
        <w:suppressAutoHyphens w:val="0"/>
        <w:wordWrap w:val="0"/>
        <w:spacing w:after="200"/>
        <w:rPr>
          <w:rFonts w:ascii="Consolas" w:hAnsi="Consolas"/>
          <w:sz w:val="22"/>
          <w:lang w:eastAsia="en-US"/>
        </w:rPr>
      </w:pP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plot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select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proofErr w:type="spellStart"/>
      <w:proofErr w:type="gram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data,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c</w:t>
      </w:r>
      <w:proofErr w:type="spellEnd"/>
      <w:proofErr w:type="gramEnd"/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</w:t>
      </w:r>
      <w:proofErr w:type="spellStart"/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OXY"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"time"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"age</w:t>
      </w:r>
      <w:proofErr w:type="spellEnd"/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)))</w:t>
      </w:r>
    </w:p>
    <w:p w14:paraId="293ED083" w14:textId="77777777" w:rsidR="00516097" w:rsidRPr="00516097" w:rsidRDefault="00516097" w:rsidP="00516097">
      <w:pPr>
        <w:widowControl/>
        <w:suppressAutoHyphens w:val="0"/>
        <w:spacing w:before="180" w:after="180"/>
        <w:jc w:val="center"/>
        <w:rPr>
          <w:rFonts w:ascii="Cambria" w:hAnsi="Cambria"/>
          <w:lang w:eastAsia="en-US"/>
        </w:rPr>
      </w:pPr>
      <w:r w:rsidRPr="00516097">
        <w:rPr>
          <w:rFonts w:ascii="Cambria" w:hAnsi="Cambria"/>
          <w:noProof/>
          <w:lang w:eastAsia="en-US"/>
        </w:rPr>
        <w:lastRenderedPageBreak/>
        <w:drawing>
          <wp:inline distT="0" distB="0" distL="0" distR="0" wp14:anchorId="30D31237" wp14:editId="2C6E9C20">
            <wp:extent cx="2667000" cy="21336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多元统计实验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1F1BA" w14:textId="77777777" w:rsidR="00516097" w:rsidRPr="00516097" w:rsidRDefault="00516097" w:rsidP="00516097">
      <w:pPr>
        <w:widowControl/>
        <w:suppressAutoHyphens w:val="0"/>
        <w:spacing w:before="180" w:after="180"/>
        <w:rPr>
          <w:rFonts w:ascii="Cambria" w:hAnsi="Cambria"/>
        </w:rPr>
      </w:pPr>
      <w:r w:rsidRPr="00516097">
        <w:rPr>
          <w:rFonts w:ascii="Cambria" w:hAnsi="Cambria"/>
        </w:rPr>
        <w:t>从上图可以看到</w:t>
      </w:r>
      <w:r w:rsidRPr="00516097">
        <w:rPr>
          <w:rFonts w:ascii="Cambria" w:hAnsi="Cambria"/>
        </w:rPr>
        <w:t>OXY</w:t>
      </w:r>
      <w:r w:rsidRPr="00516097">
        <w:rPr>
          <w:rFonts w:ascii="Cambria" w:hAnsi="Cambria"/>
        </w:rPr>
        <w:t>与</w:t>
      </w:r>
      <w:r w:rsidRPr="00516097">
        <w:rPr>
          <w:rFonts w:ascii="Cambria" w:hAnsi="Cambria"/>
        </w:rPr>
        <w:t>time</w:t>
      </w:r>
      <w:r w:rsidRPr="00516097">
        <w:rPr>
          <w:rFonts w:ascii="Cambria" w:hAnsi="Cambria"/>
        </w:rPr>
        <w:t>呈负相关关系，这表明肺活量越高的人跑</w:t>
      </w:r>
      <w:r w:rsidRPr="00516097">
        <w:rPr>
          <w:rFonts w:ascii="Cambria" w:hAnsi="Cambria"/>
        </w:rPr>
        <w:t>1.5</w:t>
      </w:r>
      <w:r w:rsidRPr="00516097">
        <w:rPr>
          <w:rFonts w:ascii="Cambria" w:hAnsi="Cambria"/>
        </w:rPr>
        <w:t>英里用时越少，而</w:t>
      </w:r>
      <w:r w:rsidRPr="00516097">
        <w:rPr>
          <w:rFonts w:ascii="Cambria" w:hAnsi="Cambria"/>
        </w:rPr>
        <w:t>OXY</w:t>
      </w:r>
      <w:r w:rsidRPr="00516097">
        <w:rPr>
          <w:rFonts w:ascii="Cambria" w:hAnsi="Cambria"/>
        </w:rPr>
        <w:t>与</w:t>
      </w:r>
      <w:r w:rsidRPr="00516097">
        <w:rPr>
          <w:rFonts w:ascii="Cambria" w:hAnsi="Cambria"/>
        </w:rPr>
        <w:t>age</w:t>
      </w:r>
      <w:r w:rsidRPr="00516097">
        <w:rPr>
          <w:rFonts w:ascii="Cambria" w:hAnsi="Cambria"/>
        </w:rPr>
        <w:t>，</w:t>
      </w:r>
      <w:r w:rsidRPr="00516097">
        <w:rPr>
          <w:rFonts w:ascii="Cambria" w:hAnsi="Cambria"/>
        </w:rPr>
        <w:t>time</w:t>
      </w:r>
      <w:r w:rsidRPr="00516097">
        <w:rPr>
          <w:rFonts w:ascii="Cambria" w:hAnsi="Cambria"/>
        </w:rPr>
        <w:t>与</w:t>
      </w:r>
      <w:r w:rsidRPr="00516097">
        <w:rPr>
          <w:rFonts w:ascii="Cambria" w:hAnsi="Cambria"/>
        </w:rPr>
        <w:t>age</w:t>
      </w:r>
      <w:r w:rsidRPr="00516097">
        <w:rPr>
          <w:rFonts w:ascii="Cambria" w:hAnsi="Cambria"/>
        </w:rPr>
        <w:t>没有明显的相关关系</w:t>
      </w:r>
    </w:p>
    <w:p w14:paraId="363358FE" w14:textId="77777777" w:rsidR="00516097" w:rsidRPr="00516097" w:rsidRDefault="00516097" w:rsidP="00516097">
      <w:pPr>
        <w:keepNext/>
        <w:keepLines/>
        <w:widowControl/>
        <w:suppressAutoHyphens w:val="0"/>
        <w:spacing w:before="200"/>
        <w:outlineLvl w:val="1"/>
        <w:rPr>
          <w:rFonts w:ascii="Calibri" w:hAnsi="Calibri"/>
          <w:b/>
          <w:bCs/>
          <w:color w:val="4F81BD"/>
          <w:sz w:val="28"/>
          <w:szCs w:val="28"/>
          <w:lang w:eastAsia="en-US"/>
        </w:rPr>
      </w:pPr>
      <w:bookmarkStart w:id="2" w:name="第二问"/>
      <w:bookmarkEnd w:id="1"/>
      <w:proofErr w:type="spellStart"/>
      <w:r w:rsidRPr="00516097">
        <w:rPr>
          <w:rFonts w:ascii="Calibri" w:hAnsi="Calibri"/>
          <w:b/>
          <w:bCs/>
          <w:color w:val="4F81BD"/>
          <w:sz w:val="28"/>
          <w:szCs w:val="28"/>
          <w:lang w:eastAsia="en-US"/>
        </w:rPr>
        <w:t>第二问</w:t>
      </w:r>
      <w:proofErr w:type="spellEnd"/>
    </w:p>
    <w:p w14:paraId="6AE9DBBE" w14:textId="77777777" w:rsidR="00516097" w:rsidRPr="00516097" w:rsidRDefault="00516097" w:rsidP="00516097">
      <w:pPr>
        <w:widowControl/>
        <w:shd w:val="clear" w:color="auto" w:fill="F8F8F8"/>
        <w:suppressAutoHyphens w:val="0"/>
        <w:wordWrap w:val="0"/>
        <w:spacing w:after="200"/>
        <w:rPr>
          <w:rFonts w:ascii="Consolas" w:hAnsi="Consolas"/>
          <w:sz w:val="22"/>
          <w:lang w:eastAsia="en-US"/>
        </w:rPr>
      </w:pP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plot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(data)</w:t>
      </w:r>
    </w:p>
    <w:p w14:paraId="289FEF34" w14:textId="77777777" w:rsidR="00516097" w:rsidRPr="00516097" w:rsidRDefault="00516097" w:rsidP="00516097">
      <w:pPr>
        <w:widowControl/>
        <w:suppressAutoHyphens w:val="0"/>
        <w:spacing w:before="180" w:after="180"/>
        <w:jc w:val="center"/>
        <w:rPr>
          <w:rFonts w:ascii="Cambria" w:hAnsi="Cambria"/>
          <w:lang w:eastAsia="en-US"/>
        </w:rPr>
      </w:pPr>
      <w:r w:rsidRPr="00516097">
        <w:rPr>
          <w:rFonts w:ascii="Cambria" w:hAnsi="Cambria"/>
          <w:noProof/>
          <w:lang w:eastAsia="en-US"/>
        </w:rPr>
        <w:drawing>
          <wp:inline distT="0" distB="0" distL="0" distR="0" wp14:anchorId="2A6850CB" wp14:editId="7EF03510">
            <wp:extent cx="4218709" cy="309649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多元统计实验2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5099" t="6186" r="4780" b="5901"/>
                    <a:stretch/>
                  </pic:blipFill>
                  <pic:spPr bwMode="auto">
                    <a:xfrm>
                      <a:off x="0" y="0"/>
                      <a:ext cx="4244744" cy="311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85604" w14:textId="43C218F5" w:rsidR="00516097" w:rsidRDefault="00516097" w:rsidP="00516097">
      <w:pPr>
        <w:widowControl/>
        <w:suppressAutoHyphens w:val="0"/>
        <w:spacing w:before="180" w:after="180"/>
        <w:rPr>
          <w:rFonts w:ascii="Cambria" w:hAnsi="Cambria"/>
        </w:rPr>
      </w:pPr>
      <w:r w:rsidRPr="00516097">
        <w:rPr>
          <w:rFonts w:ascii="Cambria" w:hAnsi="Cambria"/>
        </w:rPr>
        <w:t>可以看到</w:t>
      </w:r>
      <w:proofErr w:type="spellStart"/>
      <w:r w:rsidRPr="00516097">
        <w:rPr>
          <w:rFonts w:ascii="Cambria" w:hAnsi="Cambria"/>
        </w:rPr>
        <w:t>rpulse</w:t>
      </w:r>
      <w:proofErr w:type="spellEnd"/>
      <w:r w:rsidRPr="00516097">
        <w:rPr>
          <w:rFonts w:ascii="Cambria" w:hAnsi="Cambria"/>
        </w:rPr>
        <w:t>与</w:t>
      </w:r>
      <w:proofErr w:type="spellStart"/>
      <w:r w:rsidRPr="00516097">
        <w:rPr>
          <w:rFonts w:ascii="Cambria" w:hAnsi="Cambria"/>
        </w:rPr>
        <w:t>mpulse</w:t>
      </w:r>
      <w:proofErr w:type="spellEnd"/>
      <w:r w:rsidRPr="00516097">
        <w:rPr>
          <w:rFonts w:ascii="Cambria" w:hAnsi="Cambria"/>
        </w:rPr>
        <w:t>呈明显的正相关关系，跑步时脉搏高的人所达到的最大脉搏也高，其他变量间的关系较不明显，宽松地说，</w:t>
      </w:r>
      <w:proofErr w:type="spellStart"/>
      <w:r w:rsidRPr="00516097">
        <w:rPr>
          <w:rFonts w:ascii="Cambria" w:hAnsi="Cambria"/>
        </w:rPr>
        <w:t>spulse</w:t>
      </w:r>
      <w:proofErr w:type="spellEnd"/>
      <w:r w:rsidRPr="00516097">
        <w:rPr>
          <w:rFonts w:ascii="Cambria" w:hAnsi="Cambria"/>
        </w:rPr>
        <w:t>和</w:t>
      </w:r>
      <w:proofErr w:type="spellStart"/>
      <w:r w:rsidRPr="00516097">
        <w:rPr>
          <w:rFonts w:ascii="Cambria" w:hAnsi="Cambria"/>
        </w:rPr>
        <w:t>rpulse</w:t>
      </w:r>
      <w:proofErr w:type="spellEnd"/>
      <w:r w:rsidRPr="00516097">
        <w:rPr>
          <w:rFonts w:ascii="Cambria" w:hAnsi="Cambria"/>
        </w:rPr>
        <w:t>、</w:t>
      </w:r>
      <w:proofErr w:type="spellStart"/>
      <w:r w:rsidRPr="00516097">
        <w:rPr>
          <w:rFonts w:ascii="Cambria" w:hAnsi="Cambria"/>
        </w:rPr>
        <w:t>mpluse</w:t>
      </w:r>
      <w:proofErr w:type="spellEnd"/>
      <w:r w:rsidRPr="00516097">
        <w:rPr>
          <w:rFonts w:ascii="Cambria" w:hAnsi="Cambria"/>
        </w:rPr>
        <w:t>呈正相关关系，休息时脉搏高的人跑步时脉搏也更高；</w:t>
      </w:r>
      <w:proofErr w:type="spellStart"/>
      <w:r w:rsidRPr="00516097">
        <w:rPr>
          <w:rFonts w:ascii="Cambria" w:hAnsi="Cambria"/>
        </w:rPr>
        <w:t>spulse</w:t>
      </w:r>
      <w:proofErr w:type="spellEnd"/>
      <w:r w:rsidRPr="00516097">
        <w:rPr>
          <w:rFonts w:ascii="Cambria" w:hAnsi="Cambria"/>
        </w:rPr>
        <w:t>和</w:t>
      </w:r>
      <w:r w:rsidRPr="00516097">
        <w:rPr>
          <w:rFonts w:ascii="Cambria" w:hAnsi="Cambria"/>
        </w:rPr>
        <w:t>OXY</w:t>
      </w:r>
      <w:r w:rsidRPr="00516097">
        <w:rPr>
          <w:rFonts w:ascii="Cambria" w:hAnsi="Cambria"/>
        </w:rPr>
        <w:t>呈负相关关系，静态脉搏和肺活量似乎不能同时高</w:t>
      </w:r>
      <w:r w:rsidRPr="00516097">
        <w:rPr>
          <w:rFonts w:ascii="Cambria" w:hAnsi="Cambria"/>
        </w:rPr>
        <w:t xml:space="preserve"> </w:t>
      </w:r>
    </w:p>
    <w:p w14:paraId="3E9FD8A9" w14:textId="600C8552" w:rsidR="00516097" w:rsidRPr="00516097" w:rsidRDefault="00516097" w:rsidP="00516097">
      <w:pPr>
        <w:keepNext/>
        <w:keepLines/>
        <w:widowControl/>
        <w:suppressAutoHyphens w:val="0"/>
        <w:spacing w:before="200"/>
        <w:outlineLvl w:val="1"/>
        <w:rPr>
          <w:rFonts w:ascii="Calibri" w:hAnsi="Calibri"/>
          <w:b/>
          <w:bCs/>
          <w:color w:val="4F81BD"/>
          <w:sz w:val="28"/>
          <w:szCs w:val="28"/>
        </w:rPr>
      </w:pPr>
      <w:r w:rsidRPr="00516097">
        <w:rPr>
          <w:rFonts w:ascii="Calibri" w:hAnsi="Calibri"/>
          <w:b/>
          <w:bCs/>
          <w:color w:val="4F81BD"/>
          <w:sz w:val="28"/>
          <w:szCs w:val="28"/>
          <w:lang w:eastAsia="en-US"/>
        </w:rPr>
        <w:t>第</w:t>
      </w:r>
      <w:r>
        <w:rPr>
          <w:rFonts w:ascii="Calibri" w:hAnsi="Calibri" w:hint="eastAsia"/>
          <w:b/>
          <w:bCs/>
          <w:color w:val="4F81BD"/>
          <w:sz w:val="28"/>
          <w:szCs w:val="28"/>
        </w:rPr>
        <w:t>三</w:t>
      </w:r>
      <w:r w:rsidRPr="00516097">
        <w:rPr>
          <w:rFonts w:ascii="Calibri" w:hAnsi="Calibri"/>
          <w:b/>
          <w:bCs/>
          <w:color w:val="4F81BD"/>
          <w:sz w:val="28"/>
          <w:szCs w:val="28"/>
          <w:lang w:eastAsia="en-US"/>
        </w:rPr>
        <w:t>问</w:t>
      </w:r>
    </w:p>
    <w:p w14:paraId="46F88CCD" w14:textId="77777777" w:rsidR="00516097" w:rsidRPr="00516097" w:rsidRDefault="00516097" w:rsidP="00516097">
      <w:pPr>
        <w:widowControl/>
        <w:shd w:val="clear" w:color="auto" w:fill="F8F8F8"/>
        <w:suppressAutoHyphens w:val="0"/>
        <w:wordWrap w:val="0"/>
        <w:spacing w:after="200"/>
        <w:rPr>
          <w:rFonts w:ascii="Consolas" w:hAnsi="Consolas"/>
          <w:sz w:val="22"/>
          <w:lang w:eastAsia="en-US"/>
        </w:rPr>
      </w:pP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data_1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data[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c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1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2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21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22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),]</w:t>
      </w:r>
      <w:r w:rsidRPr="00516097">
        <w:rPr>
          <w:rFonts w:ascii="Consolas" w:hAnsi="Consolas"/>
          <w:sz w:val="22"/>
          <w:lang w:eastAsia="en-US"/>
        </w:rPr>
        <w:br/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parallelplot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(data_</w:t>
      </w:r>
      <w:proofErr w:type="gram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1,</w:t>
      </w:r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horizontal</w:t>
      </w:r>
      <w:proofErr w:type="gramEnd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.axis=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F,</w:t>
      </w:r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main</w:t>
      </w:r>
      <w:proofErr w:type="spellEnd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=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</w:t>
      </w:r>
      <w:proofErr w:type="spellStart"/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轮廓图</w:t>
      </w:r>
      <w:proofErr w:type="spellEnd"/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</w:p>
    <w:p w14:paraId="483E7AE6" w14:textId="77777777" w:rsidR="00516097" w:rsidRPr="00516097" w:rsidRDefault="00516097" w:rsidP="00516097">
      <w:pPr>
        <w:widowControl/>
        <w:suppressAutoHyphens w:val="0"/>
        <w:spacing w:before="180" w:after="180"/>
        <w:jc w:val="center"/>
        <w:rPr>
          <w:rFonts w:ascii="Cambria" w:hAnsi="Cambria"/>
          <w:lang w:eastAsia="en-US"/>
        </w:rPr>
      </w:pPr>
      <w:r w:rsidRPr="00516097">
        <w:rPr>
          <w:rFonts w:ascii="Cambria" w:hAnsi="Cambria"/>
          <w:noProof/>
          <w:lang w:eastAsia="en-US"/>
        </w:rPr>
        <w:lastRenderedPageBreak/>
        <w:drawing>
          <wp:inline distT="0" distB="0" distL="0" distR="0" wp14:anchorId="6030A54A" wp14:editId="4541F919">
            <wp:extent cx="2667000" cy="21336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多元统计实验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DAF03" w14:textId="77777777" w:rsidR="00516097" w:rsidRPr="00516097" w:rsidRDefault="00516097" w:rsidP="00516097">
      <w:pPr>
        <w:widowControl/>
        <w:shd w:val="clear" w:color="auto" w:fill="F8F8F8"/>
        <w:suppressAutoHyphens w:val="0"/>
        <w:wordWrap w:val="0"/>
        <w:spacing w:after="200"/>
        <w:rPr>
          <w:rFonts w:ascii="Consolas" w:hAnsi="Consolas"/>
          <w:sz w:val="22"/>
          <w:lang w:eastAsia="en-US"/>
        </w:rPr>
      </w:pP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rbind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summarise_all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(data_1,max),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summarise_all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(data_1,min),data_1) 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%&gt;%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radarchart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proofErr w:type="spellStart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pcol</w:t>
      </w:r>
      <w:proofErr w:type="spellEnd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 xml:space="preserve">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c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"#12AABB"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, 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"#E7B800"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, 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"#FC4E07"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"#12BFBB"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legend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x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"right"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, </w:t>
      </w:r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legend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c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"man1"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"man2"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"man3"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"man4"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), </w:t>
      </w:r>
      <w:proofErr w:type="spellStart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horiz</w:t>
      </w:r>
      <w:proofErr w:type="spellEnd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 xml:space="preserve">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F, </w:t>
      </w:r>
      <w:proofErr w:type="spellStart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bty</w:t>
      </w:r>
      <w:proofErr w:type="spellEnd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 xml:space="preserve">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"n"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proofErr w:type="spellStart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pch</w:t>
      </w:r>
      <w:proofErr w:type="spellEnd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 xml:space="preserve">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20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col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c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"#12AABB"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, 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"#E7B800"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, 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"#FC4E07"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"#12BFBB"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title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</w:t>
      </w:r>
      <w:proofErr w:type="spellStart"/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雷达图</w:t>
      </w:r>
      <w:proofErr w:type="spellEnd"/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</w:p>
    <w:p w14:paraId="622FB751" w14:textId="77777777" w:rsidR="00516097" w:rsidRPr="00516097" w:rsidRDefault="00516097" w:rsidP="00516097">
      <w:pPr>
        <w:widowControl/>
        <w:suppressAutoHyphens w:val="0"/>
        <w:spacing w:before="180" w:after="180"/>
        <w:jc w:val="center"/>
        <w:rPr>
          <w:rFonts w:ascii="Cambria" w:hAnsi="Cambria"/>
          <w:noProof/>
          <w:lang w:eastAsia="en-US"/>
        </w:rPr>
      </w:pPr>
    </w:p>
    <w:p w14:paraId="5B98853A" w14:textId="77777777" w:rsidR="00516097" w:rsidRPr="00516097" w:rsidRDefault="00516097" w:rsidP="00516097">
      <w:pPr>
        <w:widowControl/>
        <w:suppressAutoHyphens w:val="0"/>
        <w:spacing w:before="180" w:after="180"/>
        <w:jc w:val="center"/>
        <w:rPr>
          <w:rFonts w:ascii="Cambria" w:hAnsi="Cambria"/>
          <w:lang w:eastAsia="en-US"/>
        </w:rPr>
      </w:pPr>
      <w:r w:rsidRPr="00516097">
        <w:rPr>
          <w:rFonts w:ascii="Cambria" w:hAnsi="Cambria"/>
          <w:noProof/>
          <w:lang w:eastAsia="en-US"/>
        </w:rPr>
        <w:drawing>
          <wp:inline distT="0" distB="0" distL="0" distR="0" wp14:anchorId="0EFE1F88" wp14:editId="460C6A04">
            <wp:extent cx="3214189" cy="2951018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多元统计实验2_files/figure-docx/unnamed-chunk-4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21161" t="5439" r="6882" b="16064"/>
                    <a:stretch/>
                  </pic:blipFill>
                  <pic:spPr bwMode="auto">
                    <a:xfrm>
                      <a:off x="0" y="0"/>
                      <a:ext cx="3259614" cy="29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BE401" w14:textId="77777777" w:rsidR="00516097" w:rsidRPr="00516097" w:rsidRDefault="00516097" w:rsidP="00516097">
      <w:pPr>
        <w:keepNext/>
        <w:keepLines/>
        <w:widowControl/>
        <w:suppressAutoHyphens w:val="0"/>
        <w:spacing w:before="200"/>
        <w:outlineLvl w:val="1"/>
        <w:rPr>
          <w:rFonts w:ascii="Calibri" w:hAnsi="Calibri"/>
          <w:b/>
          <w:bCs/>
          <w:color w:val="4F81BD"/>
          <w:sz w:val="28"/>
          <w:szCs w:val="28"/>
          <w:lang w:eastAsia="en-US"/>
        </w:rPr>
      </w:pPr>
      <w:bookmarkStart w:id="3" w:name="第四问"/>
      <w:bookmarkEnd w:id="2"/>
      <w:proofErr w:type="spellStart"/>
      <w:r w:rsidRPr="00516097">
        <w:rPr>
          <w:rFonts w:ascii="Calibri" w:hAnsi="Calibri"/>
          <w:b/>
          <w:bCs/>
          <w:color w:val="4F81BD"/>
          <w:sz w:val="28"/>
          <w:szCs w:val="28"/>
          <w:lang w:eastAsia="en-US"/>
        </w:rPr>
        <w:t>第四问</w:t>
      </w:r>
      <w:proofErr w:type="spellEnd"/>
    </w:p>
    <w:p w14:paraId="65A6BD59" w14:textId="77777777" w:rsidR="00516097" w:rsidRPr="00516097" w:rsidRDefault="00516097" w:rsidP="00516097">
      <w:pPr>
        <w:widowControl/>
        <w:shd w:val="clear" w:color="auto" w:fill="F8F8F8"/>
        <w:suppressAutoHyphens w:val="0"/>
        <w:wordWrap w:val="0"/>
        <w:spacing w:after="200"/>
        <w:rPr>
          <w:rFonts w:ascii="Consolas" w:hAnsi="Consolas"/>
          <w:sz w:val="22"/>
          <w:lang w:eastAsia="en-US"/>
        </w:rPr>
      </w:pP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unison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function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(x){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if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(</w:t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is.data.frame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(x) 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==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TRUE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x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as.matrix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(x)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t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seq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pi, pi, pi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/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30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m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nrow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(x); n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ncol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(x)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f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array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0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,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c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m,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length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(t)))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lastRenderedPageBreak/>
        <w:t xml:space="preserve"> 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for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i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in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1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: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m){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f[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i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,]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x[i,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1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]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/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sqrt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2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for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( j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in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2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: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n){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if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(j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%%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2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==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0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   f[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i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,]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f[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i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,]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+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x[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i,j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]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*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sin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(j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/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2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*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t)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else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   f[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i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,]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f[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i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,]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+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x[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i,j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]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*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cos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(j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%/%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2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*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t)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}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}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plot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c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-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pi,pi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),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c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min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(f),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max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(f)), </w:t>
      </w:r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type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"n"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  </w:t>
      </w:r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main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"The Unison graph of Data"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  </w:t>
      </w:r>
      <w:proofErr w:type="spellStart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xlab</w:t>
      </w:r>
      <w:proofErr w:type="spellEnd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 xml:space="preserve">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"t"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, </w:t>
      </w:r>
      <w:proofErr w:type="spellStart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ylab</w:t>
      </w:r>
      <w:proofErr w:type="spellEnd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 xml:space="preserve">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4E9A06"/>
          <w:sz w:val="22"/>
          <w:shd w:val="clear" w:color="auto" w:fill="F8F8F8"/>
          <w:lang w:eastAsia="en-US"/>
        </w:rPr>
        <w:t>"f(t)"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 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for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i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in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1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: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m)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lines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(t, f[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i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,] , </w:t>
      </w:r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col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i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}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unison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(data_1)</w:t>
      </w:r>
    </w:p>
    <w:p w14:paraId="48BAE802" w14:textId="77777777" w:rsidR="00516097" w:rsidRPr="00516097" w:rsidRDefault="00516097" w:rsidP="00516097">
      <w:pPr>
        <w:widowControl/>
        <w:suppressAutoHyphens w:val="0"/>
        <w:spacing w:before="180" w:after="180"/>
        <w:jc w:val="center"/>
        <w:rPr>
          <w:rFonts w:ascii="Cambria" w:hAnsi="Cambria"/>
          <w:lang w:eastAsia="en-US"/>
        </w:rPr>
      </w:pPr>
      <w:r w:rsidRPr="00516097">
        <w:rPr>
          <w:rFonts w:ascii="Cambria" w:hAnsi="Cambria"/>
          <w:noProof/>
          <w:lang w:eastAsia="en-US"/>
        </w:rPr>
        <w:drawing>
          <wp:inline distT="0" distB="0" distL="0" distR="0" wp14:anchorId="654BEB79" wp14:editId="2C9580DC">
            <wp:extent cx="2667000" cy="21336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多元统计实验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3650D" w14:textId="77777777" w:rsidR="00516097" w:rsidRPr="00516097" w:rsidRDefault="00516097" w:rsidP="00516097">
      <w:pPr>
        <w:widowControl/>
        <w:suppressAutoHyphens w:val="0"/>
        <w:spacing w:before="180" w:after="180"/>
        <w:rPr>
          <w:rFonts w:ascii="Cambria" w:hAnsi="Cambria"/>
        </w:rPr>
      </w:pPr>
      <w:r w:rsidRPr="00516097">
        <w:rPr>
          <w:rFonts w:ascii="Cambria" w:hAnsi="Cambria"/>
        </w:rPr>
        <w:t>可以看到四位测试者的调和曲线非常接近</w:t>
      </w:r>
    </w:p>
    <w:p w14:paraId="112872C6" w14:textId="77777777" w:rsidR="00516097" w:rsidRPr="00516097" w:rsidRDefault="00516097" w:rsidP="00516097">
      <w:pPr>
        <w:keepNext/>
        <w:keepLines/>
        <w:widowControl/>
        <w:suppressAutoHyphens w:val="0"/>
        <w:spacing w:before="200"/>
        <w:outlineLvl w:val="1"/>
        <w:rPr>
          <w:rFonts w:ascii="Calibri" w:hAnsi="Calibri"/>
          <w:b/>
          <w:bCs/>
          <w:color w:val="4F81BD"/>
          <w:sz w:val="28"/>
          <w:szCs w:val="28"/>
          <w:lang w:eastAsia="en-US"/>
        </w:rPr>
      </w:pPr>
      <w:bookmarkStart w:id="4" w:name="第五问"/>
      <w:bookmarkEnd w:id="3"/>
      <w:proofErr w:type="spellStart"/>
      <w:r w:rsidRPr="00516097">
        <w:rPr>
          <w:rFonts w:ascii="Calibri" w:hAnsi="Calibri"/>
          <w:b/>
          <w:bCs/>
          <w:color w:val="4F81BD"/>
          <w:sz w:val="28"/>
          <w:szCs w:val="28"/>
          <w:lang w:eastAsia="en-US"/>
        </w:rPr>
        <w:t>第五问</w:t>
      </w:r>
      <w:proofErr w:type="spellEnd"/>
    </w:p>
    <w:p w14:paraId="57C7E19B" w14:textId="77777777" w:rsidR="00516097" w:rsidRPr="00516097" w:rsidRDefault="00516097" w:rsidP="00516097">
      <w:pPr>
        <w:widowControl/>
        <w:shd w:val="clear" w:color="auto" w:fill="F8F8F8"/>
        <w:suppressAutoHyphens w:val="0"/>
        <w:wordWrap w:val="0"/>
        <w:spacing w:after="200"/>
        <w:rPr>
          <w:rFonts w:ascii="Consolas" w:hAnsi="Consolas"/>
          <w:sz w:val="22"/>
          <w:lang w:eastAsia="en-US"/>
        </w:rPr>
      </w:pP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base_cal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function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(data</w:t>
      </w:r>
      <w:proofErr w:type="gram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){</w:t>
      </w:r>
      <w:proofErr w:type="gramEnd"/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r w:rsidRPr="00516097">
        <w:rPr>
          <w:rFonts w:ascii="Consolas" w:hAnsi="Consolas"/>
          <w:i/>
          <w:color w:val="8F5902"/>
          <w:sz w:val="22"/>
          <w:shd w:val="clear" w:color="auto" w:fill="F8F8F8"/>
          <w:lang w:eastAsia="en-US"/>
        </w:rPr>
        <w:t>#</w:t>
      </w:r>
      <w:r w:rsidRPr="00516097">
        <w:rPr>
          <w:rFonts w:ascii="Consolas" w:hAnsi="Consolas"/>
          <w:i/>
          <w:color w:val="8F5902"/>
          <w:sz w:val="22"/>
          <w:shd w:val="clear" w:color="auto" w:fill="F8F8F8"/>
          <w:lang w:eastAsia="en-US"/>
        </w:rPr>
        <w:t>均值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data_mean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signif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apply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data,</w:t>
      </w:r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>MARGIN</w:t>
      </w:r>
      <w:proofErr w:type="spellEnd"/>
      <w:r w:rsidRPr="00516097">
        <w:rPr>
          <w:rFonts w:ascii="Consolas" w:hAnsi="Consolas"/>
          <w:color w:val="204A87"/>
          <w:sz w:val="22"/>
          <w:shd w:val="clear" w:color="auto" w:fill="F8F8F8"/>
          <w:lang w:eastAsia="en-US"/>
        </w:rPr>
        <w:t xml:space="preserve"> =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2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,mean))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r w:rsidRPr="00516097">
        <w:rPr>
          <w:rFonts w:ascii="Consolas" w:hAnsi="Consolas"/>
          <w:i/>
          <w:color w:val="8F5902"/>
          <w:sz w:val="22"/>
          <w:shd w:val="clear" w:color="auto" w:fill="F8F8F8"/>
          <w:lang w:eastAsia="en-US"/>
        </w:rPr>
        <w:t>#</w:t>
      </w:r>
      <w:r w:rsidRPr="00516097">
        <w:rPr>
          <w:rFonts w:ascii="Consolas" w:hAnsi="Consolas"/>
          <w:i/>
          <w:color w:val="8F5902"/>
          <w:sz w:val="22"/>
          <w:shd w:val="clear" w:color="auto" w:fill="F8F8F8"/>
          <w:lang w:eastAsia="en-US"/>
        </w:rPr>
        <w:t>协方差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data_cov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cov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(data)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r w:rsidRPr="00516097">
        <w:rPr>
          <w:rFonts w:ascii="Consolas" w:hAnsi="Consolas"/>
          <w:i/>
          <w:color w:val="8F5902"/>
          <w:sz w:val="22"/>
          <w:shd w:val="clear" w:color="auto" w:fill="F8F8F8"/>
          <w:lang w:eastAsia="en-US"/>
        </w:rPr>
        <w:t>#</w:t>
      </w:r>
      <w:r w:rsidRPr="00516097">
        <w:rPr>
          <w:rFonts w:ascii="Consolas" w:hAnsi="Consolas"/>
          <w:i/>
          <w:color w:val="8F5902"/>
          <w:sz w:val="22"/>
          <w:shd w:val="clear" w:color="auto" w:fill="F8F8F8"/>
          <w:lang w:eastAsia="en-US"/>
        </w:rPr>
        <w:t>离差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data_dev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data_cov</w:t>
      </w:r>
      <w:proofErr w:type="spellEnd"/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/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nrow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(data)</w:t>
      </w:r>
      <w:r w:rsidRPr="00516097">
        <w:rPr>
          <w:rFonts w:ascii="Consolas" w:hAnsi="Consolas"/>
          <w:b/>
          <w:color w:val="CE5C00"/>
          <w:sz w:val="22"/>
          <w:shd w:val="clear" w:color="auto" w:fill="F8F8F8"/>
          <w:lang w:eastAsia="en-US"/>
        </w:rPr>
        <w:t>-</w:t>
      </w:r>
      <w:r w:rsidRPr="00516097">
        <w:rPr>
          <w:rFonts w:ascii="Consolas" w:hAnsi="Consolas"/>
          <w:color w:val="0000CF"/>
          <w:sz w:val="22"/>
          <w:shd w:val="clear" w:color="auto" w:fill="F8F8F8"/>
          <w:lang w:eastAsia="en-US"/>
        </w:rPr>
        <w:t>1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r w:rsidRPr="00516097">
        <w:rPr>
          <w:rFonts w:ascii="Consolas" w:hAnsi="Consolas"/>
          <w:i/>
          <w:color w:val="8F5902"/>
          <w:sz w:val="22"/>
          <w:shd w:val="clear" w:color="auto" w:fill="F8F8F8"/>
          <w:lang w:eastAsia="en-US"/>
        </w:rPr>
        <w:t>#</w:t>
      </w:r>
      <w:r w:rsidRPr="00516097">
        <w:rPr>
          <w:rFonts w:ascii="Consolas" w:hAnsi="Consolas"/>
          <w:i/>
          <w:color w:val="8F5902"/>
          <w:sz w:val="22"/>
          <w:shd w:val="clear" w:color="auto" w:fill="F8F8F8"/>
          <w:lang w:eastAsia="en-US"/>
        </w:rPr>
        <w:t>相关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data_cor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&lt;-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</w:t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cor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(data)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</w:t>
      </w:r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list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(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均值</w:t>
      </w:r>
      <w:proofErr w:type="spellEnd"/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=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data_mean,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离差阵</w:t>
      </w:r>
      <w:proofErr w:type="spellEnd"/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=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data_dev,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协方差阵</w:t>
      </w:r>
      <w:proofErr w:type="spellEnd"/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=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data_cov,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相关阵</w:t>
      </w:r>
      <w:proofErr w:type="spellEnd"/>
      <w:r w:rsidRPr="00516097">
        <w:rPr>
          <w:rFonts w:ascii="Consolas" w:hAnsi="Consolas"/>
          <w:color w:val="8F5902"/>
          <w:sz w:val="22"/>
          <w:shd w:val="clear" w:color="auto" w:fill="F8F8F8"/>
          <w:lang w:eastAsia="en-US"/>
        </w:rPr>
        <w:t>=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data_cor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)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}</w:t>
      </w:r>
      <w:r w:rsidRPr="00516097">
        <w:rPr>
          <w:rFonts w:ascii="Consolas" w:hAnsi="Consolas"/>
          <w:sz w:val="22"/>
          <w:lang w:eastAsia="en-US"/>
        </w:rPr>
        <w:br/>
      </w:r>
      <w:proofErr w:type="spellStart"/>
      <w:r w:rsidRPr="00516097">
        <w:rPr>
          <w:rFonts w:ascii="Consolas" w:hAnsi="Consolas"/>
          <w:b/>
          <w:color w:val="204A87"/>
          <w:sz w:val="22"/>
          <w:shd w:val="clear" w:color="auto" w:fill="F8F8F8"/>
          <w:lang w:eastAsia="en-US"/>
        </w:rPr>
        <w:t>base_cal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>(data)</w:t>
      </w:r>
    </w:p>
    <w:p w14:paraId="2A26E2AF" w14:textId="77777777" w:rsidR="00516097" w:rsidRPr="00516097" w:rsidRDefault="00516097" w:rsidP="00516097">
      <w:pPr>
        <w:widowControl/>
        <w:shd w:val="clear" w:color="auto" w:fill="F8F8F8"/>
        <w:suppressAutoHyphens w:val="0"/>
        <w:wordWrap w:val="0"/>
        <w:spacing w:after="200"/>
        <w:rPr>
          <w:rFonts w:ascii="Consolas" w:hAnsi="Consolas"/>
          <w:sz w:val="22"/>
          <w:lang w:eastAsia="en-US"/>
        </w:rPr>
      </w:pPr>
      <w:r w:rsidRPr="00516097">
        <w:rPr>
          <w:rFonts w:ascii="Consolas" w:hAnsi="Consolas"/>
          <w:sz w:val="22"/>
          <w:shd w:val="clear" w:color="auto" w:fill="F8F8F8"/>
          <w:lang w:eastAsia="en-US"/>
        </w:rPr>
        <w:lastRenderedPageBreak/>
        <w:t>## $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均值</w:t>
      </w:r>
      <w:proofErr w:type="spellEnd"/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     age   weight     time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spulse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rpulse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mpulse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 OXY 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 47.6774  77.4445  10.5861  53.7419 169.6450 173.7740  47.3758 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$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离差阵</w:t>
      </w:r>
      <w:proofErr w:type="spellEnd"/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               age      weight        time   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spulse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rpulse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mpulse</w:t>
      </w:r>
      <w:proofErr w:type="spellEnd"/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age     0.90530466 -0.33788315  0.04549032 -0.20397849 -0.6017204 -0.68917563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weight -0.33788315  2.31216796  0.05527516  0.05227348  0.5166219  0.63445735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time    0.04549032  0.05527516  0.06416393  0.15364337  0.1487082  0.09582545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spulse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-0.20397849  0.05227348  0.15364337  2.29326165  0.9012903  0.65243728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rpulse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-0.60172043  0.51662186  0.14870824  0.90129032  3.5034409  2.91168459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mpulse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-0.68917563  0.63445735  0.09582545  0.65243728  2.9116846  2.79935484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OXY    -0.28187548 -0.24070169 -0.21241824 -0.51021394 -0.7245079 -0.38524928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              OXY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age    -0.2818755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weight -0.2407017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time   -0.2124182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spulse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-0.5102139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rpulse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-0.7245079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mpulse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-0.3852493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OXY     0.9459795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$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协方差阵</w:t>
      </w:r>
      <w:proofErr w:type="spellEnd"/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              age     weight      time  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spulse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rpulse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mpulse</w:t>
      </w:r>
      <w:proofErr w:type="spellEnd"/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age     27.159140 -10.136495  1.364710  -6.119355 -18.051613 -20.675269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weight -10.136495  69.365039  1.658255   1.568204  15.498656  19.033720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time     1.364710   1.658255  1.924918   4.609301   4.461247   2.874763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spulse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-6.119355   1.568204  4.609301  68.797849  27.038710  19.573118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rpulse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-18.051613  15.498656  4.461247  27.038710 105.103226  87.350538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mpulse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-20.675269  19.033720  2.874763  19.573118  87.350538  83.9</w:t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lastRenderedPageBreak/>
        <w:t>80645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OXY     -8.456265  -7.221051 -6.372547 -15.306418 -21.735238 -11.557478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              OXY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age     -8.456265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weight  -7.221051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time    -6.372547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spulse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-15.306418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rpulse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-21.735238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mpulse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-11.557478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OXY     28.379385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$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相关阵</w:t>
      </w:r>
      <w:proofErr w:type="spellEnd"/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              age      weight       time   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spulse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rpulse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   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mpulse</w:t>
      </w:r>
      <w:proofErr w:type="spellEnd"/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age     1.0000000 -0.23353903  0.1887453 -0.14156640 -0.3378703 -0.4329159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weight -0.2335390  1.00000000  0.1435076  0.02270099  0.1815163  0.2493812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time    0.1887453  0.14350758  1.0000000  0.40053599  0.3136478  0.2261030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spulse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-0.1415664  0.02270099  0.4005360  1.00000000  0.3179732  0.2575034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rpulse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-0.3378703  0.18151633  0.3136478  0.31797319  1.0000000  0.9297538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mpulse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-0.4329159  0.24938123  0.2261030  0.25750341  0.9297538  1.0000000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OXY    -0.3045924 -0.16275285 -0.8621949 -0.34640540 -0.3979742 -0.2367402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              OXY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age    -0.3045924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weight -0.1627528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time   -0.8621949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spulse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-0.3464054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rpulse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-0.3979742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## </w:t>
      </w:r>
      <w:proofErr w:type="spellStart"/>
      <w:r w:rsidRPr="00516097">
        <w:rPr>
          <w:rFonts w:ascii="Consolas" w:hAnsi="Consolas"/>
          <w:sz w:val="22"/>
          <w:shd w:val="clear" w:color="auto" w:fill="F8F8F8"/>
          <w:lang w:eastAsia="en-US"/>
        </w:rPr>
        <w:t>mpulse</w:t>
      </w:r>
      <w:proofErr w:type="spellEnd"/>
      <w:r w:rsidRPr="00516097">
        <w:rPr>
          <w:rFonts w:ascii="Consolas" w:hAnsi="Consolas"/>
          <w:sz w:val="22"/>
          <w:shd w:val="clear" w:color="auto" w:fill="F8F8F8"/>
          <w:lang w:eastAsia="en-US"/>
        </w:rPr>
        <w:t xml:space="preserve"> -0.2367402</w:t>
      </w:r>
      <w:r w:rsidRPr="00516097">
        <w:rPr>
          <w:rFonts w:ascii="Consolas" w:hAnsi="Consolas"/>
          <w:sz w:val="22"/>
          <w:lang w:eastAsia="en-US"/>
        </w:rPr>
        <w:br/>
      </w:r>
      <w:r w:rsidRPr="00516097">
        <w:rPr>
          <w:rFonts w:ascii="Consolas" w:hAnsi="Consolas"/>
          <w:sz w:val="22"/>
          <w:shd w:val="clear" w:color="auto" w:fill="F8F8F8"/>
          <w:lang w:eastAsia="en-US"/>
        </w:rPr>
        <w:t>## OXY     1.0000000</w:t>
      </w:r>
      <w:bookmarkEnd w:id="4"/>
    </w:p>
    <w:p w14:paraId="63DB8966" w14:textId="77777777" w:rsidR="00516097" w:rsidRPr="00516097" w:rsidRDefault="00516097">
      <w:pPr>
        <w:pStyle w:val="a4"/>
        <w:spacing w:before="60" w:after="60" w:line="360" w:lineRule="auto"/>
        <w:ind w:firstLine="0"/>
        <w:rPr>
          <w:sz w:val="21"/>
          <w:szCs w:val="21"/>
        </w:rPr>
      </w:pPr>
    </w:p>
    <w:p w14:paraId="0947C894" w14:textId="77777777" w:rsidR="007F3345" w:rsidRDefault="007F3345">
      <w:pPr>
        <w:pStyle w:val="a4"/>
        <w:spacing w:before="60" w:after="60" w:line="360" w:lineRule="auto"/>
        <w:ind w:firstLine="0"/>
        <w:rPr>
          <w:b/>
        </w:rPr>
      </w:pPr>
      <w:r>
        <w:rPr>
          <w:rFonts w:hint="eastAsia"/>
          <w:b/>
        </w:rPr>
        <w:t>六、总结</w:t>
      </w:r>
    </w:p>
    <w:p w14:paraId="21E6941C" w14:textId="77777777" w:rsidR="007F3345" w:rsidRDefault="007F3345">
      <w:pPr>
        <w:rPr>
          <w:sz w:val="21"/>
          <w:szCs w:val="21"/>
        </w:rPr>
      </w:pPr>
    </w:p>
    <w:p w14:paraId="25CCAE72" w14:textId="77777777" w:rsidR="007F3345" w:rsidRDefault="007F3345">
      <w:pPr>
        <w:spacing w:line="360" w:lineRule="auto"/>
        <w:rPr>
          <w:b/>
        </w:rPr>
      </w:pPr>
      <w:r>
        <w:rPr>
          <w:rFonts w:hint="eastAsia"/>
          <w:b/>
        </w:rPr>
        <w:t>七、参考文献</w:t>
      </w:r>
    </w:p>
    <w:p w14:paraId="384D0EB3" w14:textId="77777777" w:rsidR="007F3345" w:rsidRDefault="007F3345">
      <w:pPr>
        <w:rPr>
          <w:sz w:val="21"/>
          <w:szCs w:val="21"/>
        </w:rPr>
      </w:pPr>
    </w:p>
    <w:p w14:paraId="7F39C735" w14:textId="77777777" w:rsidR="007F3345" w:rsidRDefault="007F3345">
      <w:pPr>
        <w:rPr>
          <w:sz w:val="21"/>
          <w:szCs w:val="21"/>
        </w:rPr>
      </w:pPr>
    </w:p>
    <w:p w14:paraId="669C48D1" w14:textId="77777777" w:rsidR="007F3345" w:rsidRDefault="007F3345">
      <w:pPr>
        <w:spacing w:line="360" w:lineRule="auto"/>
        <w:rPr>
          <w:b/>
        </w:rPr>
      </w:pPr>
      <w:r>
        <w:rPr>
          <w:rFonts w:hint="eastAsia"/>
          <w:b/>
        </w:rPr>
        <w:t>八、教师评语</w:t>
      </w:r>
    </w:p>
    <w:p w14:paraId="14A270D7" w14:textId="77777777" w:rsidR="007F3345" w:rsidRDefault="007F3345">
      <w:pPr>
        <w:spacing w:line="360" w:lineRule="auto"/>
        <w:rPr>
          <w:b/>
        </w:rPr>
      </w:pPr>
    </w:p>
    <w:sectPr w:rsidR="007F3345">
      <w:headerReference w:type="default" r:id="rId11"/>
      <w:footerReference w:type="even" r:id="rId12"/>
      <w:footerReference w:type="default" r:id="rId13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D7B1C" w14:textId="77777777" w:rsidR="006666A8" w:rsidRDefault="006666A8">
      <w:r>
        <w:separator/>
      </w:r>
    </w:p>
  </w:endnote>
  <w:endnote w:type="continuationSeparator" w:id="0">
    <w:p w14:paraId="0E5533B5" w14:textId="77777777" w:rsidR="006666A8" w:rsidRDefault="0066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94468" w14:textId="77777777" w:rsidR="00E435C9" w:rsidRDefault="00E435C9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70A248A2" w14:textId="77777777" w:rsidR="00E435C9" w:rsidRDefault="00E435C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31DA5" w14:textId="77777777" w:rsidR="00E435C9" w:rsidRDefault="00E435C9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14:paraId="50C533A2" w14:textId="77777777" w:rsidR="00E435C9" w:rsidRDefault="00E435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A5245" w14:textId="77777777" w:rsidR="006666A8" w:rsidRDefault="006666A8">
      <w:r>
        <w:separator/>
      </w:r>
    </w:p>
  </w:footnote>
  <w:footnote w:type="continuationSeparator" w:id="0">
    <w:p w14:paraId="198913DF" w14:textId="77777777" w:rsidR="006666A8" w:rsidRDefault="00666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86F2B" w14:textId="77777777" w:rsidR="00E435C9" w:rsidRDefault="00E435C9">
    <w:pPr>
      <w:pStyle w:val="a5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14:paraId="531DC007" w14:textId="0539ACA0" w:rsidR="00E435C9" w:rsidRDefault="00297658">
    <w:pPr>
      <w:pStyle w:val="a5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8B7A31" wp14:editId="5D865362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115960899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2DEE9" id="Line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1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32B54"/>
    <w:rsid w:val="00172A27"/>
    <w:rsid w:val="001D3466"/>
    <w:rsid w:val="00245673"/>
    <w:rsid w:val="00297658"/>
    <w:rsid w:val="002C7451"/>
    <w:rsid w:val="002F0406"/>
    <w:rsid w:val="00336CCD"/>
    <w:rsid w:val="003F4C59"/>
    <w:rsid w:val="00516097"/>
    <w:rsid w:val="005F6D6D"/>
    <w:rsid w:val="00632A0F"/>
    <w:rsid w:val="006666A8"/>
    <w:rsid w:val="006A736E"/>
    <w:rsid w:val="007D07F6"/>
    <w:rsid w:val="007F3345"/>
    <w:rsid w:val="00A15938"/>
    <w:rsid w:val="00E10075"/>
    <w:rsid w:val="00E27DA3"/>
    <w:rsid w:val="00E435C9"/>
    <w:rsid w:val="00E54E60"/>
    <w:rsid w:val="00EC2850"/>
    <w:rsid w:val="00F63053"/>
    <w:rsid w:val="00F9427F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D2093"/>
  <w15:chartTrackingRefBased/>
  <w15:docId w15:val="{7B865299-3534-4731-94B2-747BD735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6097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a4">
    <w:name w:val="中文首行缩进"/>
    <w:basedOn w:val="a"/>
    <w:pPr>
      <w:ind w:firstLine="495"/>
    </w:p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link w:val="a5"/>
    <w:rsid w:val="00E435C9"/>
    <w:rPr>
      <w:sz w:val="18"/>
      <w:szCs w:val="18"/>
    </w:rPr>
  </w:style>
  <w:style w:type="character" w:customStyle="1" w:styleId="a8">
    <w:name w:val="页脚 字符"/>
    <w:link w:val="a7"/>
    <w:rsid w:val="00E435C9"/>
    <w:rPr>
      <w:sz w:val="18"/>
      <w:szCs w:val="18"/>
    </w:rPr>
  </w:style>
  <w:style w:type="table" w:styleId="a9">
    <w:name w:val="Table Grid"/>
    <w:basedOn w:val="a1"/>
    <w:rsid w:val="00E43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567;&#26032;air15\AppData\Roaming\Microsoft\Template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Pages>8</Pages>
  <Words>697</Words>
  <Characters>3978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微软中国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云南大学数学系《离散数学》课程上机实验报告</dc:title>
  <dc:subject/>
  <dc:creator>微软用户</dc:creator>
  <cp:keywords/>
  <dc:description/>
  <cp:lastModifiedBy>fengye</cp:lastModifiedBy>
  <cp:revision>8</cp:revision>
  <cp:lastPrinted>1899-12-31T16:00:00Z</cp:lastPrinted>
  <dcterms:created xsi:type="dcterms:W3CDTF">2024-03-26T09:21:00Z</dcterms:created>
  <dcterms:modified xsi:type="dcterms:W3CDTF">2024-11-14T04:40:00Z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